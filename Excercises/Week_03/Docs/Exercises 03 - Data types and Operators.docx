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5BF" w:rsidRPr="009C089B" w:rsidRDefault="00C9686B" w:rsidP="00554AB3">
      <w:pPr>
        <w:pStyle w:val="Heading1"/>
        <w:pBdr>
          <w:bottom w:val="single" w:sz="4" w:space="1" w:color="auto"/>
        </w:pBdr>
        <w:rPr>
          <w:rFonts w:ascii="Lucida Sans" w:hAnsi="Lucida Sans"/>
          <w:sz w:val="26"/>
          <w:szCs w:val="26"/>
        </w:rPr>
      </w:pPr>
      <w:r>
        <w:t>Data Types and Operators</w:t>
      </w:r>
    </w:p>
    <w:p w:rsidR="000D7E5D" w:rsidRDefault="000D7E5D" w:rsidP="00E404CA">
      <w:pPr>
        <w:pStyle w:val="NoSpacing"/>
        <w:rPr>
          <w:sz w:val="24"/>
          <w:szCs w:val="24"/>
        </w:rPr>
      </w:pPr>
    </w:p>
    <w:p w:rsidR="00055E8E" w:rsidRPr="001A4E80" w:rsidRDefault="00055E8E" w:rsidP="00E404CA">
      <w:pPr>
        <w:pStyle w:val="NoSpacing"/>
        <w:rPr>
          <w:sz w:val="24"/>
          <w:szCs w:val="24"/>
        </w:rPr>
      </w:pPr>
    </w:p>
    <w:p w:rsidR="00D255D2" w:rsidRPr="000F1893" w:rsidRDefault="00D255D2" w:rsidP="00D255D2">
      <w:pPr>
        <w:pStyle w:val="NoSpacing"/>
        <w:pBdr>
          <w:top w:val="single" w:sz="4" w:space="1" w:color="auto"/>
          <w:left w:val="single" w:sz="4" w:space="4" w:color="auto"/>
          <w:bottom w:val="single" w:sz="4" w:space="1" w:color="auto"/>
          <w:right w:val="single" w:sz="4" w:space="4" w:color="auto"/>
        </w:pBdr>
        <w:shd w:val="clear" w:color="auto" w:fill="FABF8F"/>
        <w:rPr>
          <w:rStyle w:val="inlinecode"/>
          <w:sz w:val="24"/>
        </w:rPr>
      </w:pPr>
      <w:r w:rsidRPr="000F1893">
        <w:rPr>
          <w:b/>
          <w:sz w:val="24"/>
        </w:rPr>
        <w:t>NOTE</w:t>
      </w:r>
      <w:r w:rsidRPr="000F1893">
        <w:rPr>
          <w:sz w:val="24"/>
        </w:rPr>
        <w:t xml:space="preserve"> - due to the problems that Visual Studio has with the U: network drive, it will be a good idea to develop and debug your programs on the desktop, or on an external drive or memory stick. In this case please remember to</w:t>
      </w:r>
      <w:r w:rsidRPr="000F1893">
        <w:rPr>
          <w:b/>
          <w:sz w:val="24"/>
        </w:rPr>
        <w:t xml:space="preserve"> keep an up to date copy on the U: drive</w:t>
      </w:r>
      <w:r w:rsidRPr="000F1893">
        <w:rPr>
          <w:sz w:val="24"/>
        </w:rPr>
        <w:t xml:space="preserve"> to </w:t>
      </w:r>
      <w:r w:rsidR="002B1CD0">
        <w:rPr>
          <w:sz w:val="24"/>
        </w:rPr>
        <w:t>be re</w:t>
      </w:r>
      <w:r w:rsidRPr="000F1893">
        <w:rPr>
          <w:sz w:val="24"/>
        </w:rPr>
        <w:t>view</w:t>
      </w:r>
      <w:r w:rsidR="002B1CD0">
        <w:rPr>
          <w:sz w:val="24"/>
        </w:rPr>
        <w:t>ed at any time.</w:t>
      </w:r>
      <w:r w:rsidRPr="000F1893">
        <w:rPr>
          <w:sz w:val="24"/>
        </w:rPr>
        <w:t xml:space="preserve"> </w:t>
      </w:r>
      <w:r w:rsidR="002B1CD0">
        <w:rPr>
          <w:sz w:val="24"/>
        </w:rPr>
        <w:t>I</w:t>
      </w:r>
      <w:r w:rsidRPr="000F1893">
        <w:rPr>
          <w:sz w:val="24"/>
        </w:rPr>
        <w:t xml:space="preserve">deally copy it across before the end of the session. If you are using a copy on the desktop be </w:t>
      </w:r>
      <w:r w:rsidRPr="000F1893">
        <w:rPr>
          <w:b/>
          <w:sz w:val="24"/>
        </w:rPr>
        <w:t>very</w:t>
      </w:r>
      <w:r w:rsidRPr="000F1893">
        <w:rPr>
          <w:sz w:val="24"/>
        </w:rPr>
        <w:t xml:space="preserve"> careful that you </w:t>
      </w:r>
      <w:r w:rsidRPr="000F1893">
        <w:rPr>
          <w:b/>
          <w:sz w:val="24"/>
        </w:rPr>
        <w:t>do not log off before copying your work back to the U: drive</w:t>
      </w:r>
      <w:r w:rsidRPr="000F1893">
        <w:rPr>
          <w:sz w:val="24"/>
        </w:rPr>
        <w:t>, otherwise all your work will be</w:t>
      </w:r>
      <w:r w:rsidRPr="000F1893">
        <w:rPr>
          <w:b/>
          <w:sz w:val="24"/>
        </w:rPr>
        <w:t xml:space="preserve"> wiped and unrecoverable</w:t>
      </w:r>
      <w:r w:rsidR="001B7DAB">
        <w:rPr>
          <w:sz w:val="24"/>
        </w:rPr>
        <w:t xml:space="preserve">. It’s also recommended to do </w:t>
      </w:r>
      <w:r w:rsidRPr="000F1893">
        <w:rPr>
          <w:sz w:val="24"/>
        </w:rPr>
        <w:t xml:space="preserve">a quick temporary copy to the U: drive </w:t>
      </w:r>
      <w:r w:rsidR="001B7DAB">
        <w:rPr>
          <w:sz w:val="24"/>
        </w:rPr>
        <w:t>a few</w:t>
      </w:r>
      <w:r w:rsidRPr="000F1893">
        <w:rPr>
          <w:sz w:val="24"/>
        </w:rPr>
        <w:t xml:space="preserve"> times per session (maybe every 15-20 minutes, or after entering a large section of code), in case there is a power failure or your PC crashes.</w:t>
      </w:r>
    </w:p>
    <w:p w:rsidR="00D255D2" w:rsidRDefault="00D255D2" w:rsidP="00D255D2">
      <w:pPr>
        <w:pStyle w:val="NoSpacing"/>
      </w:pPr>
    </w:p>
    <w:p w:rsidR="00D255D2" w:rsidRPr="000F1893" w:rsidRDefault="00D255D2" w:rsidP="00D255D2">
      <w:pPr>
        <w:pStyle w:val="NoSpacing"/>
        <w:rPr>
          <w:sz w:val="24"/>
        </w:rPr>
      </w:pPr>
      <w:r w:rsidRPr="000F1893">
        <w:rPr>
          <w:sz w:val="24"/>
        </w:rPr>
        <w:t xml:space="preserve">Name </w:t>
      </w:r>
      <w:r w:rsidR="00AC1AB1">
        <w:rPr>
          <w:sz w:val="24"/>
        </w:rPr>
        <w:t xml:space="preserve">the </w:t>
      </w:r>
      <w:r w:rsidRPr="000F1893">
        <w:rPr>
          <w:sz w:val="24"/>
        </w:rPr>
        <w:t xml:space="preserve">exercises </w:t>
      </w:r>
      <w:r w:rsidRPr="000F1893">
        <w:rPr>
          <w:b/>
          <w:sz w:val="24"/>
        </w:rPr>
        <w:t xml:space="preserve">[your name] Tutorial xx Exercise </w:t>
      </w:r>
      <w:proofErr w:type="spellStart"/>
      <w:r w:rsidRPr="000F1893">
        <w:rPr>
          <w:b/>
          <w:sz w:val="24"/>
        </w:rPr>
        <w:t>yy</w:t>
      </w:r>
      <w:proofErr w:type="spellEnd"/>
      <w:r w:rsidRPr="000F1893">
        <w:rPr>
          <w:sz w:val="24"/>
        </w:rPr>
        <w:t xml:space="preserve">, with appropriate xx and </w:t>
      </w:r>
      <w:proofErr w:type="spellStart"/>
      <w:r w:rsidRPr="000F1893">
        <w:rPr>
          <w:sz w:val="24"/>
        </w:rPr>
        <w:t>yy</w:t>
      </w:r>
      <w:proofErr w:type="spellEnd"/>
      <w:r w:rsidRPr="000F1893">
        <w:rPr>
          <w:sz w:val="24"/>
        </w:rPr>
        <w:t>.</w:t>
      </w:r>
    </w:p>
    <w:p w:rsidR="00D255D2" w:rsidRDefault="00D255D2" w:rsidP="00D255D2">
      <w:pPr>
        <w:pStyle w:val="NoSpacing"/>
      </w:pPr>
    </w:p>
    <w:p w:rsidR="00D255D2" w:rsidRDefault="00D255D2" w:rsidP="002B1CD0">
      <w:pPr>
        <w:pStyle w:val="Heading2"/>
      </w:pPr>
      <w:r>
        <w:t>Exercise 01</w:t>
      </w:r>
    </w:p>
    <w:p w:rsidR="00D255D2" w:rsidRPr="008A6F6F" w:rsidRDefault="00D255D2" w:rsidP="005B2227">
      <w:pPr>
        <w:pStyle w:val="List1"/>
        <w:numPr>
          <w:ilvl w:val="0"/>
          <w:numId w:val="15"/>
        </w:numPr>
      </w:pPr>
      <w:r w:rsidRPr="008A6F6F">
        <w:t xml:space="preserve">Create a new </w:t>
      </w:r>
      <w:r w:rsidR="002B1CD0" w:rsidRPr="008A6F6F">
        <w:t xml:space="preserve">Visual Studio </w:t>
      </w:r>
      <w:r w:rsidRPr="008A6F6F">
        <w:t>project with a new</w:t>
      </w:r>
      <w:r w:rsidR="002B1CD0" w:rsidRPr="008A6F6F">
        <w:t xml:space="preserve"> source code file called</w:t>
      </w:r>
      <w:r w:rsidRPr="008A6F6F">
        <w:t xml:space="preserve"> main.cpp.</w:t>
      </w:r>
    </w:p>
    <w:p w:rsidR="00D255D2" w:rsidRDefault="00D255D2" w:rsidP="005B2227">
      <w:pPr>
        <w:pStyle w:val="List1"/>
        <w:numPr>
          <w:ilvl w:val="0"/>
          <w:numId w:val="15"/>
        </w:numPr>
      </w:pPr>
      <w:r>
        <w:t xml:space="preserve">Add </w:t>
      </w:r>
      <w:r>
        <w:rPr>
          <w:b/>
        </w:rPr>
        <w:t>comments</w:t>
      </w:r>
      <w:r>
        <w:t xml:space="preserve"> at the start to identify the program.</w:t>
      </w:r>
    </w:p>
    <w:p w:rsidR="00D255D2" w:rsidRDefault="00D255D2" w:rsidP="005B2227">
      <w:pPr>
        <w:pStyle w:val="List1"/>
        <w:numPr>
          <w:ilvl w:val="0"/>
          <w:numId w:val="15"/>
        </w:numPr>
        <w:rPr>
          <w:lang w:eastAsia="en-GB" w:bidi="ar-SA"/>
        </w:rPr>
      </w:pPr>
      <w:r>
        <w:t>Add</w:t>
      </w:r>
      <w:r w:rsidRPr="00FF34EB">
        <w:rPr>
          <w:rStyle w:val="inlinecode"/>
        </w:rPr>
        <w:t xml:space="preserve"> #include &lt;</w:t>
      </w:r>
      <w:proofErr w:type="spellStart"/>
      <w:r w:rsidRPr="00FF34EB">
        <w:rPr>
          <w:rStyle w:val="inlinecode"/>
          <w:lang w:eastAsia="en-GB" w:bidi="ar-SA"/>
        </w:rPr>
        <w:t>conio.h</w:t>
      </w:r>
      <w:proofErr w:type="spellEnd"/>
      <w:r w:rsidRPr="00FF34EB">
        <w:rPr>
          <w:rStyle w:val="inlinecode"/>
          <w:lang w:eastAsia="en-GB" w:bidi="ar-SA"/>
        </w:rPr>
        <w:t>&gt;</w:t>
      </w:r>
      <w:r>
        <w:rPr>
          <w:lang w:eastAsia="en-GB" w:bidi="ar-SA"/>
        </w:rPr>
        <w:t xml:space="preserve"> and </w:t>
      </w:r>
      <w:r w:rsidRPr="00FF34EB">
        <w:rPr>
          <w:rStyle w:val="inlinecode"/>
          <w:lang w:eastAsia="en-GB" w:bidi="ar-SA"/>
        </w:rPr>
        <w:t>#include &lt;iostream&gt;</w:t>
      </w:r>
      <w:r w:rsidRPr="00FF34EB">
        <w:rPr>
          <w:rStyle w:val="inlinecode"/>
        </w:rPr>
        <w:t xml:space="preserve"> </w:t>
      </w:r>
      <w:r>
        <w:rPr>
          <w:lang w:eastAsia="en-GB" w:bidi="ar-SA"/>
        </w:rPr>
        <w:t>in the correct place</w:t>
      </w:r>
    </w:p>
    <w:p w:rsidR="00D255D2" w:rsidRDefault="00D255D2" w:rsidP="005B2227">
      <w:pPr>
        <w:pStyle w:val="List1"/>
        <w:numPr>
          <w:ilvl w:val="0"/>
          <w:numId w:val="15"/>
        </w:numPr>
      </w:pPr>
      <w:r>
        <w:rPr>
          <w:lang w:eastAsia="en-GB" w:bidi="ar-SA"/>
        </w:rPr>
        <w:t xml:space="preserve">Add </w:t>
      </w:r>
      <w:r w:rsidRPr="00FF34EB">
        <w:rPr>
          <w:rStyle w:val="inlinecode"/>
          <w:lang w:eastAsia="en-GB" w:bidi="ar-SA"/>
        </w:rPr>
        <w:t xml:space="preserve">using namespace </w:t>
      </w:r>
      <w:proofErr w:type="spellStart"/>
      <w:r w:rsidRPr="00FF34EB">
        <w:rPr>
          <w:rStyle w:val="inlinecode"/>
          <w:lang w:eastAsia="en-GB" w:bidi="ar-SA"/>
        </w:rPr>
        <w:t>std</w:t>
      </w:r>
      <w:proofErr w:type="spellEnd"/>
      <w:r w:rsidRPr="00FF34EB">
        <w:rPr>
          <w:rStyle w:val="inlinecode"/>
          <w:lang w:eastAsia="en-GB" w:bidi="ar-SA"/>
        </w:rPr>
        <w:t>;</w:t>
      </w:r>
      <w:r>
        <w:rPr>
          <w:lang w:eastAsia="en-GB" w:bidi="ar-SA"/>
        </w:rPr>
        <w:t xml:space="preserve"> in the </w:t>
      </w:r>
      <w:r w:rsidR="005B2227">
        <w:rPr>
          <w:lang w:eastAsia="en-GB" w:bidi="ar-SA"/>
        </w:rPr>
        <w:t>before your</w:t>
      </w:r>
      <w:r w:rsidR="005B2227" w:rsidRPr="005B2227">
        <w:rPr>
          <w:rStyle w:val="inlinecode"/>
        </w:rPr>
        <w:t xml:space="preserve"> main()</w:t>
      </w:r>
      <w:r w:rsidR="005B2227">
        <w:rPr>
          <w:lang w:eastAsia="en-GB" w:bidi="ar-SA"/>
        </w:rPr>
        <w:t xml:space="preserve"> function</w:t>
      </w:r>
    </w:p>
    <w:p w:rsidR="00D255D2" w:rsidRDefault="00D255D2" w:rsidP="005B2227">
      <w:pPr>
        <w:pStyle w:val="List1"/>
        <w:numPr>
          <w:ilvl w:val="0"/>
          <w:numId w:val="15"/>
        </w:numPr>
      </w:pPr>
      <w:r>
        <w:t xml:space="preserve">Add a </w:t>
      </w:r>
      <w:proofErr w:type="gramStart"/>
      <w:r>
        <w:rPr>
          <w:rStyle w:val="inlinecode"/>
        </w:rPr>
        <w:t>main(</w:t>
      </w:r>
      <w:proofErr w:type="gramEnd"/>
      <w:r>
        <w:rPr>
          <w:rStyle w:val="inlinecode"/>
        </w:rPr>
        <w:t xml:space="preserve">) </w:t>
      </w:r>
      <w:r>
        <w:t xml:space="preserve">function, don't forget the </w:t>
      </w:r>
      <w:r>
        <w:rPr>
          <w:b/>
        </w:rPr>
        <w:t>braces</w:t>
      </w:r>
      <w:r>
        <w:t xml:space="preserve"> that form the statement block that will contain all of the statements.</w:t>
      </w:r>
    </w:p>
    <w:p w:rsidR="00D255D2" w:rsidRDefault="00D255D2" w:rsidP="005B2227">
      <w:pPr>
        <w:pStyle w:val="List1"/>
        <w:numPr>
          <w:ilvl w:val="0"/>
          <w:numId w:val="15"/>
        </w:numPr>
      </w:pPr>
      <w:r>
        <w:t>Declare three integer variables</w:t>
      </w:r>
      <w:r w:rsidR="008A6F6F">
        <w:t>, named appropriately to store user-entered values</w:t>
      </w:r>
      <w:r>
        <w:t>;</w:t>
      </w:r>
    </w:p>
    <w:p w:rsidR="00D255D2" w:rsidRDefault="00D255D2" w:rsidP="005B2227">
      <w:pPr>
        <w:pStyle w:val="List1"/>
        <w:numPr>
          <w:ilvl w:val="0"/>
          <w:numId w:val="15"/>
        </w:numPr>
      </w:pPr>
      <w:r>
        <w:t xml:space="preserve">For each variable, display </w:t>
      </w:r>
      <w:r w:rsidRPr="007541AB">
        <w:rPr>
          <w:rStyle w:val="inlinecode"/>
        </w:rPr>
        <w:t xml:space="preserve">"Input </w:t>
      </w:r>
      <w:r>
        <w:rPr>
          <w:rStyle w:val="inlinecode"/>
        </w:rPr>
        <w:t xml:space="preserve">a </w:t>
      </w:r>
      <w:r w:rsidRPr="007541AB">
        <w:rPr>
          <w:rStyle w:val="inlinecode"/>
        </w:rPr>
        <w:t>number"</w:t>
      </w:r>
      <w:r>
        <w:t xml:space="preserve"> and use </w:t>
      </w:r>
      <w:proofErr w:type="spellStart"/>
      <w:r>
        <w:rPr>
          <w:rStyle w:val="inlinecode"/>
        </w:rPr>
        <w:t>cin</w:t>
      </w:r>
      <w:proofErr w:type="spellEnd"/>
      <w:r>
        <w:t xml:space="preserve"> to get a number from the keyboard.</w:t>
      </w:r>
    </w:p>
    <w:p w:rsidR="00D255D2" w:rsidRDefault="00D255D2" w:rsidP="005B2227">
      <w:pPr>
        <w:pStyle w:val="List1"/>
        <w:numPr>
          <w:ilvl w:val="0"/>
          <w:numId w:val="15"/>
        </w:numPr>
      </w:pPr>
      <w:r>
        <w:t xml:space="preserve">Once all three numbers have been entered, </w:t>
      </w:r>
      <w:r w:rsidRPr="00FD2DCE">
        <w:rPr>
          <w:b/>
        </w:rPr>
        <w:t>display</w:t>
      </w:r>
      <w:r>
        <w:rPr>
          <w:b/>
        </w:rPr>
        <w:t xml:space="preserve"> </w:t>
      </w:r>
      <w:r>
        <w:t>them in reverse order t</w:t>
      </w:r>
      <w:r w:rsidR="008A6F6F">
        <w:t>o how</w:t>
      </w:r>
      <w:r>
        <w:t xml:space="preserve"> they were entered, e.g. if 1, 3 and 5 are entered the program should display 5, 3, 1.</w:t>
      </w:r>
    </w:p>
    <w:p w:rsidR="00D255D2" w:rsidRDefault="00D255D2" w:rsidP="005B2227">
      <w:pPr>
        <w:pStyle w:val="List1"/>
        <w:numPr>
          <w:ilvl w:val="0"/>
          <w:numId w:val="15"/>
        </w:numPr>
      </w:pPr>
      <w:r>
        <w:t xml:space="preserve">Don't forget to use </w:t>
      </w:r>
      <w:r w:rsidRPr="00FF34EB">
        <w:rPr>
          <w:rStyle w:val="inlinecode"/>
        </w:rPr>
        <w:t>_</w:t>
      </w:r>
      <w:proofErr w:type="spellStart"/>
      <w:proofErr w:type="gramStart"/>
      <w:r w:rsidRPr="00FF34EB">
        <w:rPr>
          <w:rStyle w:val="inlinecode"/>
        </w:rPr>
        <w:t>getch</w:t>
      </w:r>
      <w:proofErr w:type="spellEnd"/>
      <w:r w:rsidRPr="00FF34EB">
        <w:rPr>
          <w:rStyle w:val="inlinecode"/>
        </w:rPr>
        <w:t>(</w:t>
      </w:r>
      <w:proofErr w:type="gramEnd"/>
      <w:r w:rsidRPr="00FF34EB">
        <w:rPr>
          <w:rStyle w:val="inlinecode"/>
        </w:rPr>
        <w:t xml:space="preserve">) </w:t>
      </w:r>
      <w:r>
        <w:t>to pause the program before it finishes.</w:t>
      </w:r>
    </w:p>
    <w:p w:rsidR="005B2227" w:rsidRDefault="00D255D2" w:rsidP="005B2227">
      <w:pPr>
        <w:pStyle w:val="List1"/>
        <w:numPr>
          <w:ilvl w:val="0"/>
          <w:numId w:val="15"/>
        </w:numPr>
      </w:pPr>
      <w:r>
        <w:t xml:space="preserve"> Use the debug</w:t>
      </w:r>
      <w:r w:rsidR="008A6F6F">
        <w:t xml:space="preserve">ger to step through the code </w:t>
      </w:r>
      <w:r>
        <w:t xml:space="preserve">to </w:t>
      </w:r>
      <w:r w:rsidR="008A6F6F">
        <w:t>check for errors</w:t>
      </w:r>
      <w:r>
        <w:t>.</w:t>
      </w:r>
    </w:p>
    <w:p w:rsidR="005B2227" w:rsidRPr="005B2227" w:rsidRDefault="005B2227" w:rsidP="005B2227">
      <w:pPr>
        <w:pStyle w:val="List1"/>
        <w:numPr>
          <w:ilvl w:val="0"/>
          <w:numId w:val="15"/>
        </w:numPr>
        <w:rPr>
          <w:rStyle w:val="inlinecode"/>
          <w:b w:val="0"/>
        </w:rPr>
      </w:pPr>
      <w:r>
        <w:t xml:space="preserve">Edit the code to </w:t>
      </w:r>
      <w:r w:rsidRPr="00BD340E">
        <w:rPr>
          <w:b/>
        </w:rPr>
        <w:t>display</w:t>
      </w:r>
      <w:r>
        <w:t xml:space="preserve"> all three numbers and their sum on the screen in the format:</w:t>
      </w:r>
      <w:r w:rsidRPr="005B2227">
        <w:rPr>
          <w:rStyle w:val="inlinecode"/>
          <w:b w:val="0"/>
        </w:rPr>
        <w:t xml:space="preserve"> </w:t>
      </w:r>
      <w:r w:rsidRPr="005B2227">
        <w:rPr>
          <w:rStyle w:val="inlinecode"/>
        </w:rPr>
        <w:t>Number 1 + Number 2 + Number 3 = Sum</w:t>
      </w:r>
    </w:p>
    <w:p w:rsidR="005B2227" w:rsidRDefault="005B2227" w:rsidP="005B2227">
      <w:pPr>
        <w:pStyle w:val="List1"/>
        <w:numPr>
          <w:ilvl w:val="0"/>
          <w:numId w:val="15"/>
        </w:numPr>
      </w:pPr>
      <w:r>
        <w:t xml:space="preserve">Calculate the </w:t>
      </w:r>
      <w:r w:rsidRPr="00FD2DCE">
        <w:rPr>
          <w:b/>
        </w:rPr>
        <w:t>average</w:t>
      </w:r>
      <w:r>
        <w:t xml:space="preserve"> of the 3 numbers and display it on the next line (Evaluate the average</w:t>
      </w:r>
      <w:r w:rsidRPr="00C05D18">
        <w:rPr>
          <w:b/>
        </w:rPr>
        <w:t xml:space="preserve"> in place</w:t>
      </w:r>
      <w:r>
        <w:t xml:space="preserve"> if you can).</w:t>
      </w:r>
    </w:p>
    <w:p w:rsidR="00D255D2" w:rsidRDefault="00D255D2" w:rsidP="005B2227">
      <w:pPr>
        <w:pStyle w:val="NoSpacing"/>
      </w:pPr>
    </w:p>
    <w:p w:rsidR="00D255D2" w:rsidRDefault="00D255D2" w:rsidP="008A6F6F">
      <w:pPr>
        <w:pStyle w:val="Heading2"/>
      </w:pPr>
      <w:r>
        <w:t>Exercise 02</w:t>
      </w:r>
    </w:p>
    <w:p w:rsidR="00D255D2" w:rsidRPr="008A6F6F" w:rsidRDefault="00D255D2" w:rsidP="009F72AA">
      <w:pPr>
        <w:pStyle w:val="List1"/>
        <w:numPr>
          <w:ilvl w:val="0"/>
          <w:numId w:val="9"/>
        </w:numPr>
        <w:ind w:left="567"/>
      </w:pPr>
      <w:r w:rsidRPr="008A6F6F">
        <w:t xml:space="preserve">Create a new project and add main.cpp file, includes and </w:t>
      </w:r>
      <w:proofErr w:type="gramStart"/>
      <w:r w:rsidRPr="00B703B7">
        <w:rPr>
          <w:rStyle w:val="inlinecode"/>
        </w:rPr>
        <w:t>main(</w:t>
      </w:r>
      <w:proofErr w:type="gramEnd"/>
      <w:r w:rsidRPr="00B703B7">
        <w:rPr>
          <w:rStyle w:val="inlinecode"/>
        </w:rPr>
        <w:t>)</w:t>
      </w:r>
      <w:r w:rsidRPr="008A6F6F">
        <w:t xml:space="preserve"> function as usual.</w:t>
      </w:r>
    </w:p>
    <w:p w:rsidR="00D255D2" w:rsidRDefault="00D255D2" w:rsidP="009F72AA">
      <w:pPr>
        <w:pStyle w:val="List1"/>
        <w:numPr>
          <w:ilvl w:val="0"/>
          <w:numId w:val="9"/>
        </w:numPr>
        <w:ind w:left="567"/>
      </w:pPr>
      <w:r>
        <w:t xml:space="preserve">Declare three </w:t>
      </w:r>
      <w:r w:rsidRPr="005B2227">
        <w:rPr>
          <w:b/>
        </w:rPr>
        <w:t>floating point</w:t>
      </w:r>
      <w:r>
        <w:t xml:space="preserve"> variables named </w:t>
      </w:r>
      <w:r w:rsidR="00B703B7">
        <w:t>appropriately</w:t>
      </w:r>
      <w:r>
        <w:t>.</w:t>
      </w:r>
    </w:p>
    <w:p w:rsidR="00D255D2" w:rsidRDefault="005B2227" w:rsidP="009F72AA">
      <w:pPr>
        <w:pStyle w:val="List1"/>
        <w:numPr>
          <w:ilvl w:val="0"/>
          <w:numId w:val="9"/>
        </w:numPr>
        <w:ind w:left="567"/>
      </w:pPr>
      <w:r>
        <w:t>Repeat the same steps for Exercise 1, noting any differences in the results. You should see some – why are there differences?</w:t>
      </w:r>
    </w:p>
    <w:p w:rsidR="00B703B7" w:rsidRDefault="00B703B7" w:rsidP="009F72AA">
      <w:pPr>
        <w:pStyle w:val="List1"/>
        <w:numPr>
          <w:ilvl w:val="0"/>
          <w:numId w:val="9"/>
        </w:numPr>
        <w:ind w:left="567"/>
      </w:pPr>
      <w:r>
        <w:t>Use the debugger to step throu</w:t>
      </w:r>
      <w:r w:rsidR="005B2227">
        <w:t>gh the code to check for errors and understand how integers differ from floats.</w:t>
      </w:r>
    </w:p>
    <w:p w:rsidR="00D255D2" w:rsidRDefault="00D255D2" w:rsidP="008A6F6F">
      <w:pPr>
        <w:pStyle w:val="List1"/>
        <w:numPr>
          <w:ilvl w:val="0"/>
          <w:numId w:val="0"/>
        </w:numPr>
        <w:ind w:left="340"/>
      </w:pPr>
      <w:bookmarkStart w:id="0" w:name="_GoBack"/>
      <w:bookmarkEnd w:id="0"/>
    </w:p>
    <w:p w:rsidR="00D255D2" w:rsidRDefault="00D255D2" w:rsidP="00B703B7">
      <w:pPr>
        <w:pStyle w:val="Heading2"/>
      </w:pPr>
      <w:r>
        <w:lastRenderedPageBreak/>
        <w:t>Exercise 03</w:t>
      </w:r>
    </w:p>
    <w:p w:rsidR="00D255D2" w:rsidRDefault="00D255D2" w:rsidP="009F72AA">
      <w:pPr>
        <w:pStyle w:val="List1"/>
        <w:numPr>
          <w:ilvl w:val="0"/>
          <w:numId w:val="8"/>
        </w:numPr>
        <w:ind w:left="567"/>
      </w:pPr>
      <w:r>
        <w:t>Create a new project as usual.</w:t>
      </w:r>
    </w:p>
    <w:p w:rsidR="00D255D2" w:rsidRDefault="00D255D2" w:rsidP="009F72AA">
      <w:pPr>
        <w:pStyle w:val="List1"/>
        <w:numPr>
          <w:ilvl w:val="0"/>
          <w:numId w:val="8"/>
        </w:numPr>
        <w:ind w:left="567"/>
      </w:pPr>
      <w:r>
        <w:t>Ask the user for a floating point number that is the radius of a circle</w:t>
      </w:r>
    </w:p>
    <w:p w:rsidR="00CD7D21" w:rsidRDefault="00D255D2" w:rsidP="009F72AA">
      <w:pPr>
        <w:pStyle w:val="List1"/>
        <w:numPr>
          <w:ilvl w:val="0"/>
          <w:numId w:val="8"/>
        </w:numPr>
        <w:ind w:left="567"/>
      </w:pPr>
      <w:r>
        <w:t xml:space="preserve">Use that number to calculate the circumference and area of a circle, and display both of these. Consider where you might use a constant in the calculations. </w:t>
      </w:r>
      <w:r w:rsidR="001B5BB5">
        <w:t>Hint: PI never changes.</w:t>
      </w:r>
    </w:p>
    <w:p w:rsidR="00D255D2" w:rsidRDefault="00D255D2" w:rsidP="009F72AA">
      <w:pPr>
        <w:pStyle w:val="List1"/>
        <w:numPr>
          <w:ilvl w:val="0"/>
          <w:numId w:val="8"/>
        </w:numPr>
        <w:ind w:left="567"/>
      </w:pPr>
      <w:r>
        <w:t>Run the program again, and enter 1000 for the radius. Write in your logbook what is output to the screen.</w:t>
      </w:r>
    </w:p>
    <w:p w:rsidR="00D255D2" w:rsidRDefault="00D255D2" w:rsidP="008A6F6F">
      <w:pPr>
        <w:pStyle w:val="List1"/>
        <w:numPr>
          <w:ilvl w:val="0"/>
          <w:numId w:val="0"/>
        </w:numPr>
        <w:ind w:left="340"/>
      </w:pPr>
    </w:p>
    <w:p w:rsidR="00D255D2" w:rsidRDefault="00D255D2" w:rsidP="00CD7D21">
      <w:pPr>
        <w:pStyle w:val="Heading2"/>
      </w:pPr>
      <w:r>
        <w:t>Exercise 04</w:t>
      </w:r>
    </w:p>
    <w:p w:rsidR="00D255D2" w:rsidRDefault="00D255D2" w:rsidP="008A6F6F">
      <w:pPr>
        <w:pStyle w:val="List1"/>
      </w:pPr>
      <w:r>
        <w:t>Create a new project as usual.</w:t>
      </w:r>
    </w:p>
    <w:p w:rsidR="00D255D2" w:rsidRDefault="00D255D2" w:rsidP="008A6F6F">
      <w:pPr>
        <w:pStyle w:val="List1"/>
      </w:pPr>
      <w:r>
        <w:t>Ask the user for two integer and two floating point numbers.</w:t>
      </w:r>
    </w:p>
    <w:p w:rsidR="00D255D2" w:rsidRDefault="00D255D2" w:rsidP="008A6F6F">
      <w:pPr>
        <w:pStyle w:val="List1"/>
      </w:pPr>
      <w:r>
        <w:t xml:space="preserve">Use </w:t>
      </w:r>
      <w:r w:rsidRPr="00BD340E">
        <w:rPr>
          <w:b/>
        </w:rPr>
        <w:t>all</w:t>
      </w:r>
      <w:r>
        <w:t xml:space="preserve"> of the appropriate arithmetic operators with the two integers, (e.g. </w:t>
      </w:r>
      <w:proofErr w:type="spellStart"/>
      <w:r>
        <w:t>a+b</w:t>
      </w:r>
      <w:proofErr w:type="spellEnd"/>
      <w:r>
        <w:t>, a-b, etc.) and display the results.</w:t>
      </w:r>
    </w:p>
    <w:p w:rsidR="00D255D2" w:rsidRDefault="00D255D2" w:rsidP="008A6F6F">
      <w:pPr>
        <w:pStyle w:val="List1"/>
      </w:pPr>
      <w:r>
        <w:t xml:space="preserve">Use </w:t>
      </w:r>
      <w:r w:rsidRPr="00BD340E">
        <w:rPr>
          <w:b/>
        </w:rPr>
        <w:t>all</w:t>
      </w:r>
      <w:r>
        <w:t xml:space="preserve"> of the appropriate arithmetic operators with the two floats, and display the results.</w:t>
      </w:r>
    </w:p>
    <w:p w:rsidR="00D255D2" w:rsidRDefault="00D255D2" w:rsidP="008A6F6F">
      <w:pPr>
        <w:pStyle w:val="List1"/>
      </w:pPr>
      <w:r>
        <w:t>Use all possible arithmetic operators with one of the floats and one of the integers, and display the results. Write in your logbook and in comments what happens. Research and try to explain any unexpected results.</w:t>
      </w:r>
    </w:p>
    <w:p w:rsidR="00D255D2" w:rsidRDefault="00D255D2" w:rsidP="008A6F6F">
      <w:pPr>
        <w:pStyle w:val="List1"/>
      </w:pPr>
      <w:r>
        <w:t xml:space="preserve">Now look at your code and consider where you could use the </w:t>
      </w:r>
      <w:r w:rsidRPr="00344DED">
        <w:rPr>
          <w:b/>
        </w:rPr>
        <w:t>compound</w:t>
      </w:r>
      <w:r>
        <w:t xml:space="preserve"> </w:t>
      </w:r>
      <w:r w:rsidRPr="00344DED">
        <w:rPr>
          <w:b/>
        </w:rPr>
        <w:t>assignment</w:t>
      </w:r>
      <w:r>
        <w:t xml:space="preserve"> operators. Wherever you can use them properly, notice how much smaller and more concise the code becomes.</w:t>
      </w:r>
    </w:p>
    <w:p w:rsidR="00D255D2" w:rsidRDefault="00D255D2" w:rsidP="008A6F6F">
      <w:pPr>
        <w:pStyle w:val="List1"/>
      </w:pPr>
      <w:r>
        <w:t>Step through the code in the debugger to observe how these operators work</w:t>
      </w:r>
      <w:r w:rsidR="00BA3D67">
        <w:t xml:space="preserve"> and where the results of operations are different that you expected.</w:t>
      </w:r>
    </w:p>
    <w:p w:rsidR="00D255D2" w:rsidRDefault="00D255D2" w:rsidP="008A6F6F">
      <w:pPr>
        <w:pStyle w:val="List1"/>
        <w:numPr>
          <w:ilvl w:val="0"/>
          <w:numId w:val="0"/>
        </w:numPr>
        <w:ind w:left="340"/>
      </w:pPr>
    </w:p>
    <w:p w:rsidR="00D255D2" w:rsidRDefault="00D255D2" w:rsidP="00BA3D67">
      <w:pPr>
        <w:pStyle w:val="Heading2"/>
      </w:pPr>
      <w:r>
        <w:t>Exercise 05</w:t>
      </w:r>
    </w:p>
    <w:p w:rsidR="00D255D2" w:rsidRDefault="00D255D2" w:rsidP="009F72AA">
      <w:pPr>
        <w:pStyle w:val="List1"/>
        <w:numPr>
          <w:ilvl w:val="0"/>
          <w:numId w:val="11"/>
        </w:numPr>
        <w:ind w:left="709"/>
      </w:pPr>
      <w:r>
        <w:t>Create a new project as usual.</w:t>
      </w:r>
    </w:p>
    <w:p w:rsidR="00D255D2" w:rsidRDefault="00D255D2" w:rsidP="009F72AA">
      <w:pPr>
        <w:pStyle w:val="List1"/>
        <w:numPr>
          <w:ilvl w:val="0"/>
          <w:numId w:val="11"/>
        </w:numPr>
        <w:ind w:left="709"/>
      </w:pPr>
      <w:r>
        <w:t>Ask the user to enter their first name and store that value in a string variable.</w:t>
      </w:r>
    </w:p>
    <w:p w:rsidR="00D255D2" w:rsidRDefault="00D255D2" w:rsidP="009F72AA">
      <w:pPr>
        <w:pStyle w:val="List1"/>
        <w:numPr>
          <w:ilvl w:val="0"/>
          <w:numId w:val="11"/>
        </w:numPr>
        <w:ind w:left="709"/>
      </w:pPr>
      <w:r>
        <w:t>Ask the user to enter their last name and store that value in a string variable.</w:t>
      </w:r>
    </w:p>
    <w:p w:rsidR="00D255D2" w:rsidRDefault="00D255D2" w:rsidP="009F72AA">
      <w:pPr>
        <w:pStyle w:val="List1"/>
        <w:numPr>
          <w:ilvl w:val="0"/>
          <w:numId w:val="11"/>
        </w:numPr>
        <w:ind w:left="709"/>
      </w:pPr>
      <w:r>
        <w:t>Display the user’s name in a few different format: first-name then last-name, last-name comma first-name, and last-name comma first initial. Is it easier to store the results of these different formats in temporary variables, or just use the variables you already declared?</w:t>
      </w:r>
    </w:p>
    <w:p w:rsidR="00D255D2" w:rsidRDefault="00D255D2" w:rsidP="00D255D2"/>
    <w:p w:rsidR="00892B5E" w:rsidRPr="007541AB" w:rsidRDefault="00892B5E" w:rsidP="00D255D2"/>
    <w:p w:rsidR="00D255D2" w:rsidRDefault="00D255D2" w:rsidP="00BA3D67">
      <w:pPr>
        <w:pStyle w:val="Heading2"/>
      </w:pPr>
      <w:r>
        <w:t>Exercise 06</w:t>
      </w:r>
    </w:p>
    <w:p w:rsidR="00D255D2" w:rsidRDefault="00D255D2" w:rsidP="009F72AA">
      <w:pPr>
        <w:pStyle w:val="List1"/>
        <w:numPr>
          <w:ilvl w:val="0"/>
          <w:numId w:val="12"/>
        </w:numPr>
      </w:pPr>
      <w:r>
        <w:t>Continue with the previous project</w:t>
      </w:r>
    </w:p>
    <w:p w:rsidR="00D255D2" w:rsidRDefault="00D255D2" w:rsidP="009F72AA">
      <w:pPr>
        <w:pStyle w:val="List1"/>
        <w:numPr>
          <w:ilvl w:val="0"/>
          <w:numId w:val="12"/>
        </w:numPr>
      </w:pPr>
      <w:r>
        <w:t>Now ask the user for three integers representing their birthday: date, month, and year.</w:t>
      </w:r>
    </w:p>
    <w:p w:rsidR="00D255D2" w:rsidRPr="00936664" w:rsidRDefault="00D255D2" w:rsidP="009F72AA">
      <w:pPr>
        <w:pStyle w:val="List1"/>
        <w:numPr>
          <w:ilvl w:val="0"/>
          <w:numId w:val="12"/>
        </w:numPr>
      </w:pPr>
      <w:r>
        <w:t xml:space="preserve">Display the user’s information all together in a sensible and readable format. Do this by creating a temporary string variable, and then adding all of the other values to it. Pay attention to the need for spaces, </w:t>
      </w:r>
      <w:proofErr w:type="spellStart"/>
      <w:r w:rsidRPr="00374F03">
        <w:rPr>
          <w:rStyle w:val="inlinecode"/>
        </w:rPr>
        <w:t>endl</w:t>
      </w:r>
      <w:proofErr w:type="spellEnd"/>
      <w:r>
        <w:t xml:space="preserve"> and other punctuation to make it readable.</w:t>
      </w:r>
    </w:p>
    <w:p w:rsidR="00D255D2" w:rsidRDefault="00D255D2" w:rsidP="009F72AA">
      <w:pPr>
        <w:pStyle w:val="List1"/>
        <w:numPr>
          <w:ilvl w:val="0"/>
          <w:numId w:val="12"/>
        </w:numPr>
      </w:pPr>
      <w:r>
        <w:lastRenderedPageBreak/>
        <w:t>Step t</w:t>
      </w:r>
      <w:r w:rsidR="00BA3D67">
        <w:t xml:space="preserve">hrough the code in the debugger to figure out where any problems occur and </w:t>
      </w:r>
      <w:r w:rsidR="002A57AF">
        <w:t>make the output perfect.</w:t>
      </w:r>
    </w:p>
    <w:p w:rsidR="00D255D2" w:rsidRDefault="00D255D2" w:rsidP="00D255D2">
      <w:pPr>
        <w:pStyle w:val="NoSpacing"/>
      </w:pPr>
    </w:p>
    <w:p w:rsidR="00892B5E" w:rsidRDefault="00892B5E" w:rsidP="00892B5E">
      <w:pPr>
        <w:pStyle w:val="Heading2"/>
      </w:pPr>
      <w:r>
        <w:t>Exercise 07</w:t>
      </w:r>
    </w:p>
    <w:p w:rsidR="00892B5E" w:rsidRDefault="00892B5E" w:rsidP="009F72AA">
      <w:pPr>
        <w:pStyle w:val="List1"/>
        <w:numPr>
          <w:ilvl w:val="0"/>
          <w:numId w:val="13"/>
        </w:numPr>
      </w:pPr>
      <w:r>
        <w:t>Create a new project as usual and #include the necessary files.</w:t>
      </w:r>
    </w:p>
    <w:p w:rsidR="00C47AD4" w:rsidRDefault="00C47AD4" w:rsidP="00D67E3F">
      <w:pPr>
        <w:pStyle w:val="List1"/>
        <w:numPr>
          <w:ilvl w:val="0"/>
          <w:numId w:val="13"/>
        </w:numPr>
      </w:pPr>
      <w:r>
        <w:t xml:space="preserve">Ask the user to enter a current temperature in </w:t>
      </w:r>
      <w:r w:rsidRPr="00C47AD4">
        <w:rPr>
          <w:b/>
        </w:rPr>
        <w:t>Celsius</w:t>
      </w:r>
      <w:r>
        <w:t xml:space="preserve"> and convert it to </w:t>
      </w:r>
      <w:r w:rsidRPr="00C47AD4">
        <w:rPr>
          <w:b/>
        </w:rPr>
        <w:t>Fahrenheit</w:t>
      </w:r>
      <w:r w:rsidR="001E6506">
        <w:t xml:space="preserve">, using the equation: </w:t>
      </w:r>
      <m:oMath>
        <m:r>
          <w:rPr>
            <w:rFonts w:ascii="Cambria Math" w:hAnsi="Cambria Math"/>
          </w:rPr>
          <m:t>F=C*</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+32</m:t>
        </m:r>
      </m:oMath>
    </w:p>
    <w:p w:rsidR="00892B5E" w:rsidRDefault="00C47AD4" w:rsidP="00D67E3F">
      <w:pPr>
        <w:pStyle w:val="List1"/>
        <w:numPr>
          <w:ilvl w:val="0"/>
          <w:numId w:val="13"/>
        </w:numPr>
      </w:pPr>
      <w:r>
        <w:t xml:space="preserve">Use best practices for variable names and such, </w:t>
      </w:r>
      <w:r w:rsidR="00892B5E">
        <w:t>display</w:t>
      </w:r>
      <w:r>
        <w:t>ing the proper messaging and resulting value</w:t>
      </w:r>
      <w:r w:rsidR="00892B5E">
        <w:t>.</w:t>
      </w:r>
    </w:p>
    <w:p w:rsidR="00892B5E" w:rsidRDefault="00DB7827" w:rsidP="009F72AA">
      <w:pPr>
        <w:pStyle w:val="List1"/>
        <w:numPr>
          <w:ilvl w:val="0"/>
          <w:numId w:val="13"/>
        </w:numPr>
      </w:pPr>
      <w:r>
        <w:t>Don’t forget to add</w:t>
      </w:r>
      <w:r w:rsidR="00892B5E">
        <w:t xml:space="preserve"> </w:t>
      </w:r>
      <w:r w:rsidR="00892B5E" w:rsidRPr="00892B5E">
        <w:rPr>
          <w:rStyle w:val="inlinecode"/>
        </w:rPr>
        <w:t>_</w:t>
      </w:r>
      <w:proofErr w:type="spellStart"/>
      <w:proofErr w:type="gramStart"/>
      <w:r w:rsidR="00892B5E" w:rsidRPr="00892B5E">
        <w:rPr>
          <w:rStyle w:val="inlinecode"/>
        </w:rPr>
        <w:t>getch</w:t>
      </w:r>
      <w:proofErr w:type="spellEnd"/>
      <w:r w:rsidR="00892B5E" w:rsidRPr="00892B5E">
        <w:rPr>
          <w:rStyle w:val="inlinecode"/>
        </w:rPr>
        <w:t>(</w:t>
      </w:r>
      <w:proofErr w:type="gramEnd"/>
      <w:r w:rsidR="00892B5E" w:rsidRPr="00892B5E">
        <w:rPr>
          <w:rStyle w:val="inlinecode"/>
        </w:rPr>
        <w:t>)</w:t>
      </w:r>
      <w:r w:rsidR="00892B5E">
        <w:t xml:space="preserve"> so the message can be read before the problem exits.</w:t>
      </w:r>
    </w:p>
    <w:p w:rsidR="00C47AD4" w:rsidRDefault="00C47AD4" w:rsidP="00C47AD4">
      <w:pPr>
        <w:pStyle w:val="List1"/>
        <w:numPr>
          <w:ilvl w:val="0"/>
          <w:numId w:val="13"/>
        </w:numPr>
      </w:pPr>
      <w:r>
        <w:t>Implement using both integer and float and compare the difference in values. You can also test for loss of data by converting back to Celsius to see if you get the starting number.</w:t>
      </w:r>
    </w:p>
    <w:p w:rsidR="00892B5E" w:rsidRDefault="00892B5E" w:rsidP="00D255D2">
      <w:pPr>
        <w:pStyle w:val="NoSpacing"/>
      </w:pPr>
    </w:p>
    <w:p w:rsidR="00D255D2" w:rsidRDefault="00D255D2" w:rsidP="00D255D2">
      <w:pPr>
        <w:pStyle w:val="NoSpacing"/>
      </w:pPr>
    </w:p>
    <w:p w:rsidR="00374F03" w:rsidRDefault="00374F03" w:rsidP="00374F03">
      <w:pPr>
        <w:pStyle w:val="Heading2"/>
      </w:pPr>
      <w:r>
        <w:t>Exercise 08</w:t>
      </w:r>
    </w:p>
    <w:p w:rsidR="00374F03" w:rsidRDefault="00374F03" w:rsidP="00374F03">
      <w:pPr>
        <w:pStyle w:val="List1"/>
        <w:numPr>
          <w:ilvl w:val="0"/>
          <w:numId w:val="14"/>
        </w:numPr>
      </w:pPr>
      <w:r>
        <w:t>Create a new project as usual and #include the necessary files.</w:t>
      </w:r>
    </w:p>
    <w:p w:rsidR="00374F03" w:rsidRDefault="00FE256C" w:rsidP="00374F03">
      <w:pPr>
        <w:pStyle w:val="List1"/>
        <w:numPr>
          <w:ilvl w:val="0"/>
          <w:numId w:val="14"/>
        </w:numPr>
      </w:pPr>
      <w:r>
        <w:t xml:space="preserve">Write </w:t>
      </w:r>
      <w:r w:rsidR="00DB7827">
        <w:t xml:space="preserve">the few lines of </w:t>
      </w:r>
      <w:r>
        <w:t xml:space="preserve">code </w:t>
      </w:r>
      <w:r w:rsidR="00DB7827">
        <w:t xml:space="preserve">necessary </w:t>
      </w:r>
      <w:r>
        <w:t xml:space="preserve">to generate a random number and store it in an integer variable. Refer to the MicroLesson on </w:t>
      </w:r>
      <w:r w:rsidRPr="00FE256C">
        <w:rPr>
          <w:b/>
        </w:rPr>
        <w:t>Random Numbers</w:t>
      </w:r>
      <w:r>
        <w:t xml:space="preserve"> if you're not sure how to do this.</w:t>
      </w:r>
    </w:p>
    <w:p w:rsidR="00DB7827" w:rsidRDefault="00DB7827" w:rsidP="00374F03">
      <w:pPr>
        <w:pStyle w:val="List1"/>
        <w:numPr>
          <w:ilvl w:val="0"/>
          <w:numId w:val="14"/>
        </w:numPr>
      </w:pPr>
      <w:r>
        <w:t>Use the modulus operator to reduce the random number to a specific range, like 1 to 10.</w:t>
      </w:r>
    </w:p>
    <w:p w:rsidR="00374F03" w:rsidRDefault="00374F03" w:rsidP="00374F03">
      <w:pPr>
        <w:pStyle w:val="List1"/>
        <w:numPr>
          <w:ilvl w:val="0"/>
          <w:numId w:val="14"/>
        </w:numPr>
      </w:pPr>
      <w:r>
        <w:t xml:space="preserve">Ask the user to </w:t>
      </w:r>
      <w:r w:rsidR="00DB7827">
        <w:t>guess</w:t>
      </w:r>
      <w:r>
        <w:t xml:space="preserve"> </w:t>
      </w:r>
      <w:r w:rsidR="00DB7827">
        <w:t xml:space="preserve">what the number is. </w:t>
      </w:r>
      <w:r>
        <w:t>(</w:t>
      </w:r>
      <w:r w:rsidR="00804A02">
        <w:t>M</w:t>
      </w:r>
      <w:r>
        <w:t>aybe consider using a constant string for the</w:t>
      </w:r>
      <w:r w:rsidR="00804A02">
        <w:t xml:space="preserve"> instructions?) Display a message </w:t>
      </w:r>
      <w:r w:rsidR="00A57850">
        <w:t>after the guess telling the user if they are right or wrong</w:t>
      </w:r>
      <w:r>
        <w:t>.</w:t>
      </w:r>
    </w:p>
    <w:p w:rsidR="00374F03" w:rsidRDefault="003F34FE" w:rsidP="00374F03">
      <w:pPr>
        <w:pStyle w:val="List1"/>
        <w:numPr>
          <w:ilvl w:val="0"/>
          <w:numId w:val="14"/>
        </w:numPr>
      </w:pPr>
      <w:r>
        <w:t>Don’t forget to add</w:t>
      </w:r>
      <w:r w:rsidR="00374F03">
        <w:t xml:space="preserve"> </w:t>
      </w:r>
      <w:r w:rsidR="00374F03" w:rsidRPr="00892B5E">
        <w:rPr>
          <w:rStyle w:val="inlinecode"/>
        </w:rPr>
        <w:t>_</w:t>
      </w:r>
      <w:proofErr w:type="spellStart"/>
      <w:r w:rsidR="00374F03" w:rsidRPr="00892B5E">
        <w:rPr>
          <w:rStyle w:val="inlinecode"/>
        </w:rPr>
        <w:t>getch</w:t>
      </w:r>
      <w:proofErr w:type="spellEnd"/>
      <w:r w:rsidR="00374F03" w:rsidRPr="00892B5E">
        <w:rPr>
          <w:rStyle w:val="inlinecode"/>
        </w:rPr>
        <w:t>()</w:t>
      </w:r>
      <w:r w:rsidR="00374F03">
        <w:t xml:space="preserve"> so the message can be read before the problem exits.</w:t>
      </w:r>
    </w:p>
    <w:p w:rsidR="00374F03" w:rsidRDefault="00A57850" w:rsidP="00374F03">
      <w:pPr>
        <w:pStyle w:val="List1"/>
        <w:numPr>
          <w:ilvl w:val="0"/>
          <w:numId w:val="14"/>
        </w:numPr>
      </w:pPr>
      <w:r>
        <w:t>Modify the program so the final message gives a hint based on how far off the guess is.</w:t>
      </w:r>
    </w:p>
    <w:p w:rsidR="00374F03" w:rsidRDefault="00374F03" w:rsidP="00D255D2">
      <w:pPr>
        <w:pStyle w:val="NoSpacing"/>
      </w:pPr>
    </w:p>
    <w:p w:rsidR="0080008C" w:rsidRDefault="0080008C" w:rsidP="0080008C">
      <w:pPr>
        <w:pStyle w:val="NoSpacing"/>
      </w:pPr>
    </w:p>
    <w:p w:rsidR="0080008C" w:rsidRDefault="0080008C" w:rsidP="0080008C">
      <w:pPr>
        <w:pStyle w:val="Heading2"/>
      </w:pPr>
      <w:r>
        <w:t>Challenge</w:t>
      </w:r>
    </w:p>
    <w:p w:rsidR="00D566CF" w:rsidRDefault="00D566CF" w:rsidP="00D566CF">
      <w:pPr>
        <w:pStyle w:val="List1"/>
        <w:numPr>
          <w:ilvl w:val="0"/>
          <w:numId w:val="16"/>
        </w:numPr>
      </w:pPr>
      <w:r>
        <w:t xml:space="preserve">Create a </w:t>
      </w:r>
      <w:r w:rsidR="00723B16">
        <w:t xml:space="preserve">project </w:t>
      </w:r>
      <w:r>
        <w:t xml:space="preserve">with a </w:t>
      </w:r>
      <w:r w:rsidRPr="00C47AD4">
        <w:rPr>
          <w:i/>
        </w:rPr>
        <w:t>separate</w:t>
      </w:r>
      <w:r>
        <w:t xml:space="preserve"> </w:t>
      </w:r>
      <w:r w:rsidRPr="00C47AD4">
        <w:t>function</w:t>
      </w:r>
      <w:r w:rsidR="00723B16">
        <w:t xml:space="preserve"> that simulates a dice roll. Dice come all kinds of sizes – 4-sided, 6-sided, 20-sided… What makes the most sense?</w:t>
      </w:r>
    </w:p>
    <w:p w:rsidR="00723B16" w:rsidRDefault="00723B16" w:rsidP="00D566CF">
      <w:pPr>
        <w:pStyle w:val="List1"/>
        <w:numPr>
          <w:ilvl w:val="0"/>
          <w:numId w:val="16"/>
        </w:numPr>
      </w:pPr>
      <w:r>
        <w:t xml:space="preserve">Call this function from </w:t>
      </w:r>
      <w:proofErr w:type="gramStart"/>
      <w:r w:rsidRPr="00723B16">
        <w:rPr>
          <w:rStyle w:val="inlinecode"/>
        </w:rPr>
        <w:t>main(</w:t>
      </w:r>
      <w:proofErr w:type="gramEnd"/>
      <w:r w:rsidRPr="00723B16">
        <w:rPr>
          <w:rStyle w:val="inlinecode"/>
        </w:rPr>
        <w:t>)</w:t>
      </w:r>
      <w:r>
        <w:t xml:space="preserve">and display the results of the roll. </w:t>
      </w:r>
    </w:p>
    <w:p w:rsidR="00723B16" w:rsidRDefault="00723B16" w:rsidP="00D566CF">
      <w:pPr>
        <w:pStyle w:val="List1"/>
        <w:numPr>
          <w:ilvl w:val="0"/>
          <w:numId w:val="16"/>
        </w:numPr>
      </w:pPr>
      <w:r>
        <w:t>How would you modify the code to roll multiple dice? Or to combine dice with different numbers of sides?</w:t>
      </w:r>
    </w:p>
    <w:p w:rsidR="0080008C" w:rsidRDefault="0080008C" w:rsidP="0080008C"/>
    <w:p w:rsidR="0080008C" w:rsidRPr="0080008C" w:rsidRDefault="0080008C" w:rsidP="0080008C"/>
    <w:p w:rsidR="0080008C" w:rsidRDefault="0080008C" w:rsidP="00D255D2">
      <w:pPr>
        <w:pStyle w:val="NoSpacing"/>
      </w:pPr>
    </w:p>
    <w:p w:rsidR="00D255D2" w:rsidRDefault="00D255D2" w:rsidP="00D255D2">
      <w:pPr>
        <w:pStyle w:val="NoSpacing"/>
        <w:pBdr>
          <w:top w:val="single" w:sz="4" w:space="1" w:color="auto"/>
          <w:left w:val="single" w:sz="4" w:space="4" w:color="auto"/>
          <w:bottom w:val="single" w:sz="4" w:space="1" w:color="auto"/>
          <w:right w:val="single" w:sz="4" w:space="4" w:color="auto"/>
        </w:pBdr>
        <w:shd w:val="clear" w:color="auto" w:fill="FBD4B4"/>
      </w:pPr>
      <w:r>
        <w:rPr>
          <w:b/>
        </w:rPr>
        <w:t>REMEMBER</w:t>
      </w:r>
      <w:r>
        <w:t xml:space="preserve"> - don't forget to copy the finished project to the U: drive, especially if the project was on the desktop.</w:t>
      </w:r>
    </w:p>
    <w:p w:rsidR="00A223C6" w:rsidRDefault="00A223C6" w:rsidP="00E404CA">
      <w:pPr>
        <w:pStyle w:val="NoSpacing"/>
        <w:rPr>
          <w:sz w:val="24"/>
          <w:szCs w:val="24"/>
        </w:rPr>
      </w:pPr>
    </w:p>
    <w:sectPr w:rsidR="00A223C6" w:rsidSect="00E404CA">
      <w:footerReference w:type="default" r:id="rId8"/>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9A2" w:rsidRDefault="00C849A2" w:rsidP="00E404CA">
      <w:r>
        <w:separator/>
      </w:r>
    </w:p>
  </w:endnote>
  <w:endnote w:type="continuationSeparator" w:id="0">
    <w:p w:rsidR="00C849A2" w:rsidRDefault="00C849A2"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7624" w:rsidRDefault="009C7624" w:rsidP="009C7624">
    <w:pPr>
      <w:pStyle w:val="Footer"/>
      <w:pBdr>
        <w:top w:val="single" w:sz="4" w:space="1" w:color="auto"/>
      </w:pBdr>
      <w:tabs>
        <w:tab w:val="clear" w:pos="4513"/>
      </w:tabs>
      <w:rPr>
        <w:rFonts w:eastAsia="Calibri" w:cs="Calibri"/>
        <w:b/>
        <w:bCs/>
      </w:rPr>
    </w:pPr>
    <w:r>
      <w:t>DAC</w:t>
    </w:r>
    <w:r w:rsidRPr="004D51BC">
      <w:t>4</w:t>
    </w:r>
    <w:r>
      <w:t>16</w:t>
    </w:r>
    <w:r w:rsidRPr="234CDB6F">
      <w:rPr>
        <w:rFonts w:eastAsia="Calibri" w:cs="Calibri"/>
      </w:rPr>
      <w:t>-Programming Fundamentals</w:t>
    </w:r>
    <w:r>
      <w:rPr>
        <w:rFonts w:eastAsia="Calibri" w:cs="Calibri"/>
      </w:rPr>
      <w:tab/>
    </w:r>
    <w:r w:rsidRPr="00466D0B">
      <w:rPr>
        <w:rFonts w:eastAsia="Calibri" w:cs="Calibri"/>
        <w:b/>
        <w:bCs/>
      </w:rPr>
      <w:fldChar w:fldCharType="begin"/>
    </w:r>
    <w:r w:rsidRPr="00466D0B">
      <w:rPr>
        <w:rFonts w:eastAsia="Calibri" w:cs="Calibri"/>
        <w:b/>
        <w:bCs/>
      </w:rPr>
      <w:instrText xml:space="preserve"> PAGE  \* Arabic  \* MERGEFORMAT </w:instrText>
    </w:r>
    <w:r w:rsidRPr="00466D0B">
      <w:rPr>
        <w:rFonts w:eastAsia="Calibri" w:cs="Calibri"/>
        <w:b/>
        <w:bCs/>
      </w:rPr>
      <w:fldChar w:fldCharType="separate"/>
    </w:r>
    <w:r>
      <w:rPr>
        <w:rFonts w:eastAsia="Calibri" w:cs="Calibri"/>
        <w:b/>
        <w:bCs/>
        <w:noProof/>
      </w:rPr>
      <w:t>3</w:t>
    </w:r>
    <w:r w:rsidRPr="00466D0B">
      <w:rPr>
        <w:rFonts w:eastAsia="Calibri" w:cs="Calibri"/>
        <w:b/>
        <w:bCs/>
      </w:rPr>
      <w:fldChar w:fldCharType="end"/>
    </w:r>
    <w:r w:rsidRPr="00466D0B">
      <w:rPr>
        <w:rFonts w:eastAsia="Calibri" w:cs="Calibri"/>
      </w:rPr>
      <w:t xml:space="preserve"> of </w:t>
    </w:r>
    <w:r w:rsidRPr="00466D0B">
      <w:rPr>
        <w:rFonts w:eastAsia="Calibri" w:cs="Calibri"/>
        <w:b/>
        <w:bCs/>
      </w:rPr>
      <w:fldChar w:fldCharType="begin"/>
    </w:r>
    <w:r w:rsidRPr="00466D0B">
      <w:rPr>
        <w:rFonts w:eastAsia="Calibri" w:cs="Calibri"/>
        <w:b/>
        <w:bCs/>
      </w:rPr>
      <w:instrText xml:space="preserve"> NUMPAGES  \* Arabic  \* MERGEFORMAT </w:instrText>
    </w:r>
    <w:r w:rsidRPr="00466D0B">
      <w:rPr>
        <w:rFonts w:eastAsia="Calibri" w:cs="Calibri"/>
        <w:b/>
        <w:bCs/>
      </w:rPr>
      <w:fldChar w:fldCharType="separate"/>
    </w:r>
    <w:r>
      <w:rPr>
        <w:rFonts w:eastAsia="Calibri" w:cs="Calibri"/>
        <w:b/>
        <w:bCs/>
        <w:noProof/>
      </w:rPr>
      <w:t>3</w:t>
    </w:r>
    <w:r w:rsidRPr="00466D0B">
      <w:rPr>
        <w:rFonts w:eastAsia="Calibri" w:cs="Calibri"/>
        <w:b/>
        <w:bCs/>
      </w:rPr>
      <w:fldChar w:fldCharType="end"/>
    </w:r>
  </w:p>
  <w:p w:rsidR="00E404CA" w:rsidRDefault="009C7624" w:rsidP="009C7624">
    <w:pPr>
      <w:pStyle w:val="Footer"/>
      <w:pBdr>
        <w:top w:val="single" w:sz="4" w:space="1" w:color="auto"/>
      </w:pBdr>
      <w:tabs>
        <w:tab w:val="clear" w:pos="4513"/>
      </w:tabs>
      <w:rPr>
        <w:noProof/>
      </w:rPr>
    </w:pPr>
    <w:r>
      <w:rPr>
        <w:rFonts w:eastAsia="Calibri" w:cs="Calibri"/>
        <w:bCs/>
      </w:rPr>
      <w:fldChar w:fldCharType="begin"/>
    </w:r>
    <w:r>
      <w:rPr>
        <w:rFonts w:eastAsia="Calibri" w:cs="Calibri"/>
        <w:bCs/>
      </w:rPr>
      <w:instrText xml:space="preserve"> FILENAME  \* Caps  \* MERGEFORMAT </w:instrText>
    </w:r>
    <w:r>
      <w:rPr>
        <w:rFonts w:eastAsia="Calibri" w:cs="Calibri"/>
        <w:bCs/>
      </w:rPr>
      <w:fldChar w:fldCharType="separate"/>
    </w:r>
    <w:r>
      <w:rPr>
        <w:rFonts w:eastAsia="Calibri" w:cs="Calibri"/>
        <w:bCs/>
        <w:noProof/>
      </w:rPr>
      <w:t>Exercises 03 - Data Types And Operators.Docx</w:t>
    </w:r>
    <w:r>
      <w:rPr>
        <w:rFonts w:eastAsia="Calibri" w:cs="Calibri"/>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9A2" w:rsidRDefault="00C849A2" w:rsidP="00E404CA">
      <w:r>
        <w:separator/>
      </w:r>
    </w:p>
  </w:footnote>
  <w:footnote w:type="continuationSeparator" w:id="0">
    <w:p w:rsidR="00C849A2" w:rsidRDefault="00C849A2" w:rsidP="00E40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17D7"/>
    <w:multiLevelType w:val="hybridMultilevel"/>
    <w:tmpl w:val="8DB84248"/>
    <w:lvl w:ilvl="0" w:tplc="68749154">
      <w:start w:val="1"/>
      <w:numFmt w:val="decimal"/>
      <w:lvlText w:val="%1."/>
      <w:lvlJc w:val="lef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71CFD"/>
    <w:multiLevelType w:val="hybridMultilevel"/>
    <w:tmpl w:val="A06CD404"/>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2C33F0"/>
    <w:multiLevelType w:val="hybridMultilevel"/>
    <w:tmpl w:val="5BFC66F0"/>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4964326"/>
    <w:multiLevelType w:val="hybridMultilevel"/>
    <w:tmpl w:val="729640E0"/>
    <w:lvl w:ilvl="0" w:tplc="68749154">
      <w:start w:val="1"/>
      <w:numFmt w:val="decimal"/>
      <w:lvlText w:val="%1."/>
      <w:lvlJc w:val="left"/>
      <w:pPr>
        <w:ind w:left="360" w:hanging="360"/>
      </w:pPr>
      <w:rPr>
        <w:rFonts w:ascii="Arial" w:hAnsi="Arial" w:hint="default"/>
        <w:b w:val="0"/>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D4489A"/>
    <w:multiLevelType w:val="hybridMultilevel"/>
    <w:tmpl w:val="18E42D34"/>
    <w:lvl w:ilvl="0" w:tplc="E7EA95E0">
      <w:start w:val="1"/>
      <w:numFmt w:val="decimal"/>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4498B"/>
    <w:multiLevelType w:val="hybridMultilevel"/>
    <w:tmpl w:val="53ECDC7A"/>
    <w:lvl w:ilvl="0" w:tplc="E7EA95E0">
      <w:start w:val="1"/>
      <w:numFmt w:val="decimal"/>
      <w:lvlText w:val="%1."/>
      <w:lvlJc w:val="right"/>
      <w:pPr>
        <w:ind w:left="1080" w:hanging="360"/>
      </w:pPr>
      <w:rPr>
        <w:rFonts w:ascii="Arial" w:hAnsi="Arial" w:hint="default"/>
        <w:sz w:val="20"/>
        <w:szCs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757745"/>
    <w:multiLevelType w:val="hybridMultilevel"/>
    <w:tmpl w:val="53ECDC7A"/>
    <w:lvl w:ilvl="0" w:tplc="E7EA95E0">
      <w:start w:val="1"/>
      <w:numFmt w:val="decimal"/>
      <w:lvlText w:val="%1."/>
      <w:lvlJc w:val="right"/>
      <w:pPr>
        <w:ind w:left="1080" w:hanging="360"/>
      </w:pPr>
      <w:rPr>
        <w:rFonts w:ascii="Arial" w:hAnsi="Arial" w:hint="default"/>
        <w:sz w:val="20"/>
        <w:szCs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33F22"/>
    <w:multiLevelType w:val="hybridMultilevel"/>
    <w:tmpl w:val="E6A26BC8"/>
    <w:lvl w:ilvl="0" w:tplc="3F6EA8FC">
      <w:start w:val="1"/>
      <w:numFmt w:val="decimal"/>
      <w:pStyle w:val="List1"/>
      <w:lvlText w:val="%1."/>
      <w:lvlJc w:val="right"/>
      <w:pPr>
        <w:ind w:left="720" w:hanging="360"/>
      </w:pPr>
      <w:rPr>
        <w:rFonts w:ascii="Arial" w:hAnsi="Arial" w:hint="default"/>
        <w:sz w:val="20"/>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10B729D"/>
    <w:multiLevelType w:val="hybridMultilevel"/>
    <w:tmpl w:val="53ECDC7A"/>
    <w:lvl w:ilvl="0" w:tplc="E7EA95E0">
      <w:start w:val="1"/>
      <w:numFmt w:val="decimal"/>
      <w:lvlText w:val="%1."/>
      <w:lvlJc w:val="right"/>
      <w:pPr>
        <w:ind w:left="1080" w:hanging="360"/>
      </w:pPr>
      <w:rPr>
        <w:rFonts w:ascii="Arial" w:hAnsi="Arial" w:hint="default"/>
        <w:sz w:val="20"/>
        <w:szCs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AC66170"/>
    <w:multiLevelType w:val="hybridMultilevel"/>
    <w:tmpl w:val="53ECDC7A"/>
    <w:lvl w:ilvl="0" w:tplc="E7EA95E0">
      <w:start w:val="1"/>
      <w:numFmt w:val="decimal"/>
      <w:lvlText w:val="%1."/>
      <w:lvlJc w:val="right"/>
      <w:pPr>
        <w:ind w:left="1080" w:hanging="360"/>
      </w:pPr>
      <w:rPr>
        <w:rFonts w:ascii="Arial" w:hAnsi="Arial" w:hint="default"/>
        <w:sz w:val="20"/>
        <w:szCs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3"/>
  </w:num>
  <w:num w:numId="3">
    <w:abstractNumId w:val="9"/>
  </w:num>
  <w:num w:numId="4">
    <w:abstractNumId w:val="13"/>
  </w:num>
  <w:num w:numId="5">
    <w:abstractNumId w:val="4"/>
  </w:num>
  <w:num w:numId="6">
    <w:abstractNumId w:val="12"/>
  </w:num>
  <w:num w:numId="7">
    <w:abstractNumId w:val="11"/>
  </w:num>
  <w:num w:numId="8">
    <w:abstractNumId w:val="6"/>
  </w:num>
  <w:num w:numId="9">
    <w:abstractNumId w:val="5"/>
  </w:num>
  <w:num w:numId="10">
    <w:abstractNumId w:val="1"/>
  </w:num>
  <w:num w:numId="11">
    <w:abstractNumId w:val="7"/>
  </w:num>
  <w:num w:numId="12">
    <w:abstractNumId w:val="0"/>
  </w:num>
  <w:num w:numId="13">
    <w:abstractNumId w:val="8"/>
  </w:num>
  <w:num w:numId="14">
    <w:abstractNumId w:val="14"/>
  </w:num>
  <w:num w:numId="15">
    <w:abstractNumId w:val="2"/>
  </w:num>
  <w:num w:numId="1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D2"/>
    <w:rsid w:val="00003BD2"/>
    <w:rsid w:val="000060EE"/>
    <w:rsid w:val="00007782"/>
    <w:rsid w:val="0001038B"/>
    <w:rsid w:val="00014F90"/>
    <w:rsid w:val="00017B59"/>
    <w:rsid w:val="0002348D"/>
    <w:rsid w:val="000248C8"/>
    <w:rsid w:val="0005266D"/>
    <w:rsid w:val="00055E8E"/>
    <w:rsid w:val="0005693C"/>
    <w:rsid w:val="000652AE"/>
    <w:rsid w:val="0006568A"/>
    <w:rsid w:val="00070EAD"/>
    <w:rsid w:val="00072FF2"/>
    <w:rsid w:val="000741F9"/>
    <w:rsid w:val="000768B4"/>
    <w:rsid w:val="00080DEB"/>
    <w:rsid w:val="00093AAC"/>
    <w:rsid w:val="000A11B6"/>
    <w:rsid w:val="000A1861"/>
    <w:rsid w:val="000A650F"/>
    <w:rsid w:val="000B471E"/>
    <w:rsid w:val="000C19F2"/>
    <w:rsid w:val="000C3CEB"/>
    <w:rsid w:val="000C52A2"/>
    <w:rsid w:val="000C6583"/>
    <w:rsid w:val="000D3A15"/>
    <w:rsid w:val="000D7E5D"/>
    <w:rsid w:val="000E323F"/>
    <w:rsid w:val="000E5A2C"/>
    <w:rsid w:val="000E7D36"/>
    <w:rsid w:val="000F1893"/>
    <w:rsid w:val="000F39FF"/>
    <w:rsid w:val="000F566A"/>
    <w:rsid w:val="000F7D05"/>
    <w:rsid w:val="0010251A"/>
    <w:rsid w:val="0010331D"/>
    <w:rsid w:val="0011115D"/>
    <w:rsid w:val="00117247"/>
    <w:rsid w:val="001247EB"/>
    <w:rsid w:val="001353DF"/>
    <w:rsid w:val="00136A68"/>
    <w:rsid w:val="0013700C"/>
    <w:rsid w:val="00152C93"/>
    <w:rsid w:val="00165113"/>
    <w:rsid w:val="00166859"/>
    <w:rsid w:val="001720AD"/>
    <w:rsid w:val="00180AD7"/>
    <w:rsid w:val="0019487B"/>
    <w:rsid w:val="00194D75"/>
    <w:rsid w:val="001955BF"/>
    <w:rsid w:val="001A45C4"/>
    <w:rsid w:val="001A4E80"/>
    <w:rsid w:val="001B3CFE"/>
    <w:rsid w:val="001B4504"/>
    <w:rsid w:val="001B4D69"/>
    <w:rsid w:val="001B5BB5"/>
    <w:rsid w:val="001B6EA2"/>
    <w:rsid w:val="001B7DAB"/>
    <w:rsid w:val="001B7E1A"/>
    <w:rsid w:val="001C06D7"/>
    <w:rsid w:val="001C2346"/>
    <w:rsid w:val="001C641A"/>
    <w:rsid w:val="001D123E"/>
    <w:rsid w:val="001D2308"/>
    <w:rsid w:val="001E6506"/>
    <w:rsid w:val="001E6D92"/>
    <w:rsid w:val="001E71BB"/>
    <w:rsid w:val="001F745E"/>
    <w:rsid w:val="002013C5"/>
    <w:rsid w:val="00211A4D"/>
    <w:rsid w:val="002122F8"/>
    <w:rsid w:val="00214416"/>
    <w:rsid w:val="00223979"/>
    <w:rsid w:val="00230B6A"/>
    <w:rsid w:val="00244390"/>
    <w:rsid w:val="00245373"/>
    <w:rsid w:val="002458DA"/>
    <w:rsid w:val="00246E9F"/>
    <w:rsid w:val="0025466E"/>
    <w:rsid w:val="0025653A"/>
    <w:rsid w:val="002568A2"/>
    <w:rsid w:val="00261AC2"/>
    <w:rsid w:val="00267084"/>
    <w:rsid w:val="0027223E"/>
    <w:rsid w:val="002732D8"/>
    <w:rsid w:val="00275D82"/>
    <w:rsid w:val="00281042"/>
    <w:rsid w:val="0028189A"/>
    <w:rsid w:val="0028209A"/>
    <w:rsid w:val="002822CB"/>
    <w:rsid w:val="00292A16"/>
    <w:rsid w:val="002958E3"/>
    <w:rsid w:val="002A0A70"/>
    <w:rsid w:val="002A22A8"/>
    <w:rsid w:val="002A57AF"/>
    <w:rsid w:val="002B1CD0"/>
    <w:rsid w:val="002B4011"/>
    <w:rsid w:val="002B6913"/>
    <w:rsid w:val="002D106C"/>
    <w:rsid w:val="002D67D4"/>
    <w:rsid w:val="002E46B7"/>
    <w:rsid w:val="002E67AC"/>
    <w:rsid w:val="002F0111"/>
    <w:rsid w:val="002F2610"/>
    <w:rsid w:val="002F32CB"/>
    <w:rsid w:val="00301177"/>
    <w:rsid w:val="00301EE4"/>
    <w:rsid w:val="003025F2"/>
    <w:rsid w:val="00304265"/>
    <w:rsid w:val="003044D6"/>
    <w:rsid w:val="0030455F"/>
    <w:rsid w:val="0031192E"/>
    <w:rsid w:val="00313423"/>
    <w:rsid w:val="003140B7"/>
    <w:rsid w:val="003151BE"/>
    <w:rsid w:val="003160D3"/>
    <w:rsid w:val="003176B3"/>
    <w:rsid w:val="003205F8"/>
    <w:rsid w:val="00324A84"/>
    <w:rsid w:val="003262C6"/>
    <w:rsid w:val="00331DEF"/>
    <w:rsid w:val="00332F0D"/>
    <w:rsid w:val="00343A4B"/>
    <w:rsid w:val="00345713"/>
    <w:rsid w:val="003527B9"/>
    <w:rsid w:val="00353969"/>
    <w:rsid w:val="0036159E"/>
    <w:rsid w:val="00367430"/>
    <w:rsid w:val="00371143"/>
    <w:rsid w:val="00374F03"/>
    <w:rsid w:val="00381432"/>
    <w:rsid w:val="003846A9"/>
    <w:rsid w:val="00385615"/>
    <w:rsid w:val="00385A5A"/>
    <w:rsid w:val="00386C68"/>
    <w:rsid w:val="003915FE"/>
    <w:rsid w:val="00393473"/>
    <w:rsid w:val="00394509"/>
    <w:rsid w:val="003A3850"/>
    <w:rsid w:val="003A4D56"/>
    <w:rsid w:val="003B022B"/>
    <w:rsid w:val="003B4418"/>
    <w:rsid w:val="003B5277"/>
    <w:rsid w:val="003B7997"/>
    <w:rsid w:val="003E53A6"/>
    <w:rsid w:val="003F0B11"/>
    <w:rsid w:val="003F34FE"/>
    <w:rsid w:val="00403685"/>
    <w:rsid w:val="0041719F"/>
    <w:rsid w:val="00423DAD"/>
    <w:rsid w:val="00430774"/>
    <w:rsid w:val="00441AD1"/>
    <w:rsid w:val="00442E5F"/>
    <w:rsid w:val="00443B4F"/>
    <w:rsid w:val="004506DC"/>
    <w:rsid w:val="00460E4F"/>
    <w:rsid w:val="00463703"/>
    <w:rsid w:val="0046476F"/>
    <w:rsid w:val="00465FBE"/>
    <w:rsid w:val="00481873"/>
    <w:rsid w:val="004830CF"/>
    <w:rsid w:val="0048640F"/>
    <w:rsid w:val="004A3B85"/>
    <w:rsid w:val="004A4566"/>
    <w:rsid w:val="004B301F"/>
    <w:rsid w:val="004C035D"/>
    <w:rsid w:val="004E3679"/>
    <w:rsid w:val="004E6EE6"/>
    <w:rsid w:val="004F0C2A"/>
    <w:rsid w:val="004F244C"/>
    <w:rsid w:val="004F3425"/>
    <w:rsid w:val="004F5D44"/>
    <w:rsid w:val="004F6637"/>
    <w:rsid w:val="004F6AF7"/>
    <w:rsid w:val="00511CCD"/>
    <w:rsid w:val="0052638B"/>
    <w:rsid w:val="00526A66"/>
    <w:rsid w:val="005361FC"/>
    <w:rsid w:val="0053680D"/>
    <w:rsid w:val="0054286A"/>
    <w:rsid w:val="00545575"/>
    <w:rsid w:val="00554AB3"/>
    <w:rsid w:val="005614F5"/>
    <w:rsid w:val="00561F0B"/>
    <w:rsid w:val="00563391"/>
    <w:rsid w:val="005642FB"/>
    <w:rsid w:val="00566E70"/>
    <w:rsid w:val="00572D9F"/>
    <w:rsid w:val="00573605"/>
    <w:rsid w:val="005848C3"/>
    <w:rsid w:val="0059391A"/>
    <w:rsid w:val="00597499"/>
    <w:rsid w:val="005A5949"/>
    <w:rsid w:val="005B2227"/>
    <w:rsid w:val="005B35BF"/>
    <w:rsid w:val="005B5AAE"/>
    <w:rsid w:val="005B5F19"/>
    <w:rsid w:val="005B6255"/>
    <w:rsid w:val="005C0E2A"/>
    <w:rsid w:val="005C4FD9"/>
    <w:rsid w:val="005C77DC"/>
    <w:rsid w:val="005C7A2E"/>
    <w:rsid w:val="005D20EF"/>
    <w:rsid w:val="005E18AC"/>
    <w:rsid w:val="005E33E3"/>
    <w:rsid w:val="005E44A1"/>
    <w:rsid w:val="005E4889"/>
    <w:rsid w:val="005F1102"/>
    <w:rsid w:val="005F34F5"/>
    <w:rsid w:val="005F3D8A"/>
    <w:rsid w:val="00615B54"/>
    <w:rsid w:val="006170B0"/>
    <w:rsid w:val="00623DE0"/>
    <w:rsid w:val="00627103"/>
    <w:rsid w:val="00631C45"/>
    <w:rsid w:val="00633D54"/>
    <w:rsid w:val="006355F3"/>
    <w:rsid w:val="00640C6F"/>
    <w:rsid w:val="00641C2F"/>
    <w:rsid w:val="006527EA"/>
    <w:rsid w:val="00654903"/>
    <w:rsid w:val="0065584D"/>
    <w:rsid w:val="00666F3B"/>
    <w:rsid w:val="00666F5B"/>
    <w:rsid w:val="0067534B"/>
    <w:rsid w:val="00684E38"/>
    <w:rsid w:val="00685BEC"/>
    <w:rsid w:val="00686320"/>
    <w:rsid w:val="00687AB4"/>
    <w:rsid w:val="00694461"/>
    <w:rsid w:val="00697BCA"/>
    <w:rsid w:val="006A410A"/>
    <w:rsid w:val="006A512C"/>
    <w:rsid w:val="006B33F6"/>
    <w:rsid w:val="006B36A7"/>
    <w:rsid w:val="006B5332"/>
    <w:rsid w:val="006B7F9A"/>
    <w:rsid w:val="006C5FFB"/>
    <w:rsid w:val="006C7646"/>
    <w:rsid w:val="006D01C6"/>
    <w:rsid w:val="006D4FC9"/>
    <w:rsid w:val="006D4FDE"/>
    <w:rsid w:val="006E1D3B"/>
    <w:rsid w:val="006F3343"/>
    <w:rsid w:val="00700D21"/>
    <w:rsid w:val="0070254C"/>
    <w:rsid w:val="00702615"/>
    <w:rsid w:val="00706EB1"/>
    <w:rsid w:val="0070728C"/>
    <w:rsid w:val="00720E0E"/>
    <w:rsid w:val="00722A07"/>
    <w:rsid w:val="00723B16"/>
    <w:rsid w:val="0073115F"/>
    <w:rsid w:val="00731362"/>
    <w:rsid w:val="0073268E"/>
    <w:rsid w:val="00734699"/>
    <w:rsid w:val="00741317"/>
    <w:rsid w:val="0074199A"/>
    <w:rsid w:val="0074319B"/>
    <w:rsid w:val="007464DD"/>
    <w:rsid w:val="00752758"/>
    <w:rsid w:val="00752AEC"/>
    <w:rsid w:val="00753308"/>
    <w:rsid w:val="007533F1"/>
    <w:rsid w:val="00754B93"/>
    <w:rsid w:val="00757314"/>
    <w:rsid w:val="007640D6"/>
    <w:rsid w:val="0077237C"/>
    <w:rsid w:val="0077775B"/>
    <w:rsid w:val="00784F8B"/>
    <w:rsid w:val="00786065"/>
    <w:rsid w:val="00794442"/>
    <w:rsid w:val="007A1566"/>
    <w:rsid w:val="007A3B79"/>
    <w:rsid w:val="007B0D8D"/>
    <w:rsid w:val="007B26EA"/>
    <w:rsid w:val="007B6B8A"/>
    <w:rsid w:val="007B76F4"/>
    <w:rsid w:val="007C4283"/>
    <w:rsid w:val="007D5EAE"/>
    <w:rsid w:val="007D7151"/>
    <w:rsid w:val="007E147E"/>
    <w:rsid w:val="007E3893"/>
    <w:rsid w:val="007E3F54"/>
    <w:rsid w:val="007E6E52"/>
    <w:rsid w:val="007F41B1"/>
    <w:rsid w:val="007F7E93"/>
    <w:rsid w:val="0080008C"/>
    <w:rsid w:val="0080373F"/>
    <w:rsid w:val="00804A02"/>
    <w:rsid w:val="0081309A"/>
    <w:rsid w:val="0081407E"/>
    <w:rsid w:val="00815EAB"/>
    <w:rsid w:val="00816B99"/>
    <w:rsid w:val="008204C3"/>
    <w:rsid w:val="008239D7"/>
    <w:rsid w:val="00841CD5"/>
    <w:rsid w:val="00846376"/>
    <w:rsid w:val="00850CCA"/>
    <w:rsid w:val="008529C6"/>
    <w:rsid w:val="00853CC7"/>
    <w:rsid w:val="008559D5"/>
    <w:rsid w:val="00872609"/>
    <w:rsid w:val="0087561F"/>
    <w:rsid w:val="008767C7"/>
    <w:rsid w:val="00876A5C"/>
    <w:rsid w:val="00877410"/>
    <w:rsid w:val="008819CA"/>
    <w:rsid w:val="00881F00"/>
    <w:rsid w:val="00890219"/>
    <w:rsid w:val="00892B5E"/>
    <w:rsid w:val="00895A7D"/>
    <w:rsid w:val="008A6F6F"/>
    <w:rsid w:val="008A7E25"/>
    <w:rsid w:val="008C1A70"/>
    <w:rsid w:val="008D5291"/>
    <w:rsid w:val="008D7C45"/>
    <w:rsid w:val="008E4968"/>
    <w:rsid w:val="008E6C02"/>
    <w:rsid w:val="008E7DC2"/>
    <w:rsid w:val="008F59D2"/>
    <w:rsid w:val="008F6340"/>
    <w:rsid w:val="0090040B"/>
    <w:rsid w:val="0090388F"/>
    <w:rsid w:val="00905199"/>
    <w:rsid w:val="009108A2"/>
    <w:rsid w:val="00927D4C"/>
    <w:rsid w:val="009352AE"/>
    <w:rsid w:val="00935A9E"/>
    <w:rsid w:val="009362FC"/>
    <w:rsid w:val="00937D29"/>
    <w:rsid w:val="00942267"/>
    <w:rsid w:val="00952262"/>
    <w:rsid w:val="009725DB"/>
    <w:rsid w:val="00973F62"/>
    <w:rsid w:val="009830FC"/>
    <w:rsid w:val="00983100"/>
    <w:rsid w:val="00984D25"/>
    <w:rsid w:val="00994AEE"/>
    <w:rsid w:val="009C089B"/>
    <w:rsid w:val="009C1E4D"/>
    <w:rsid w:val="009C238D"/>
    <w:rsid w:val="009C7624"/>
    <w:rsid w:val="009D1FF4"/>
    <w:rsid w:val="009D3728"/>
    <w:rsid w:val="009F031A"/>
    <w:rsid w:val="009F0942"/>
    <w:rsid w:val="009F1B6C"/>
    <w:rsid w:val="009F5209"/>
    <w:rsid w:val="009F72AA"/>
    <w:rsid w:val="00A06520"/>
    <w:rsid w:val="00A10D32"/>
    <w:rsid w:val="00A11C1E"/>
    <w:rsid w:val="00A13C0A"/>
    <w:rsid w:val="00A1467E"/>
    <w:rsid w:val="00A223C6"/>
    <w:rsid w:val="00A2465B"/>
    <w:rsid w:val="00A30312"/>
    <w:rsid w:val="00A322A8"/>
    <w:rsid w:val="00A355A4"/>
    <w:rsid w:val="00A36AB1"/>
    <w:rsid w:val="00A46F97"/>
    <w:rsid w:val="00A523D2"/>
    <w:rsid w:val="00A53E6E"/>
    <w:rsid w:val="00A57850"/>
    <w:rsid w:val="00A622DC"/>
    <w:rsid w:val="00A649C2"/>
    <w:rsid w:val="00A64B87"/>
    <w:rsid w:val="00A70066"/>
    <w:rsid w:val="00A73CDA"/>
    <w:rsid w:val="00A759B2"/>
    <w:rsid w:val="00A77342"/>
    <w:rsid w:val="00A90C0A"/>
    <w:rsid w:val="00AA4A42"/>
    <w:rsid w:val="00AA59E2"/>
    <w:rsid w:val="00AB4F6D"/>
    <w:rsid w:val="00AC1AB1"/>
    <w:rsid w:val="00AE5BC1"/>
    <w:rsid w:val="00AE67C7"/>
    <w:rsid w:val="00AE6FE5"/>
    <w:rsid w:val="00AF0B3B"/>
    <w:rsid w:val="00AF2968"/>
    <w:rsid w:val="00B022CD"/>
    <w:rsid w:val="00B02395"/>
    <w:rsid w:val="00B071B2"/>
    <w:rsid w:val="00B1695F"/>
    <w:rsid w:val="00B24284"/>
    <w:rsid w:val="00B32FA4"/>
    <w:rsid w:val="00B343B9"/>
    <w:rsid w:val="00B40AFC"/>
    <w:rsid w:val="00B50A4D"/>
    <w:rsid w:val="00B5402B"/>
    <w:rsid w:val="00B56B47"/>
    <w:rsid w:val="00B60A97"/>
    <w:rsid w:val="00B63E84"/>
    <w:rsid w:val="00B703B7"/>
    <w:rsid w:val="00B7427A"/>
    <w:rsid w:val="00B759F7"/>
    <w:rsid w:val="00B8030F"/>
    <w:rsid w:val="00B815FD"/>
    <w:rsid w:val="00B82345"/>
    <w:rsid w:val="00B857B1"/>
    <w:rsid w:val="00B91B52"/>
    <w:rsid w:val="00B946A7"/>
    <w:rsid w:val="00B97332"/>
    <w:rsid w:val="00BA24BF"/>
    <w:rsid w:val="00BA3D67"/>
    <w:rsid w:val="00BA77DC"/>
    <w:rsid w:val="00BB1A39"/>
    <w:rsid w:val="00BB213A"/>
    <w:rsid w:val="00BB6FE7"/>
    <w:rsid w:val="00BC1629"/>
    <w:rsid w:val="00BE3DB2"/>
    <w:rsid w:val="00BF2C8A"/>
    <w:rsid w:val="00BF3AE1"/>
    <w:rsid w:val="00BF6887"/>
    <w:rsid w:val="00C10775"/>
    <w:rsid w:val="00C12E7F"/>
    <w:rsid w:val="00C15376"/>
    <w:rsid w:val="00C16AD1"/>
    <w:rsid w:val="00C348D5"/>
    <w:rsid w:val="00C34D46"/>
    <w:rsid w:val="00C414E3"/>
    <w:rsid w:val="00C42398"/>
    <w:rsid w:val="00C45067"/>
    <w:rsid w:val="00C45C70"/>
    <w:rsid w:val="00C47AD4"/>
    <w:rsid w:val="00C47D34"/>
    <w:rsid w:val="00C50361"/>
    <w:rsid w:val="00C5472D"/>
    <w:rsid w:val="00C72979"/>
    <w:rsid w:val="00C849A2"/>
    <w:rsid w:val="00C8517D"/>
    <w:rsid w:val="00C85F46"/>
    <w:rsid w:val="00C94358"/>
    <w:rsid w:val="00C95D0E"/>
    <w:rsid w:val="00C9686B"/>
    <w:rsid w:val="00C969C1"/>
    <w:rsid w:val="00C96B27"/>
    <w:rsid w:val="00C97D46"/>
    <w:rsid w:val="00CB13F0"/>
    <w:rsid w:val="00CB176D"/>
    <w:rsid w:val="00CB2C36"/>
    <w:rsid w:val="00CB72C4"/>
    <w:rsid w:val="00CC0027"/>
    <w:rsid w:val="00CD1AF9"/>
    <w:rsid w:val="00CD7D21"/>
    <w:rsid w:val="00CF0364"/>
    <w:rsid w:val="00CF624E"/>
    <w:rsid w:val="00CF68A7"/>
    <w:rsid w:val="00CF7242"/>
    <w:rsid w:val="00D04AB8"/>
    <w:rsid w:val="00D05472"/>
    <w:rsid w:val="00D112FC"/>
    <w:rsid w:val="00D1208B"/>
    <w:rsid w:val="00D17647"/>
    <w:rsid w:val="00D234EE"/>
    <w:rsid w:val="00D23ABA"/>
    <w:rsid w:val="00D255D2"/>
    <w:rsid w:val="00D26109"/>
    <w:rsid w:val="00D31C6D"/>
    <w:rsid w:val="00D36348"/>
    <w:rsid w:val="00D36DF5"/>
    <w:rsid w:val="00D4227E"/>
    <w:rsid w:val="00D51E01"/>
    <w:rsid w:val="00D566CF"/>
    <w:rsid w:val="00D640F0"/>
    <w:rsid w:val="00D669CD"/>
    <w:rsid w:val="00D7469E"/>
    <w:rsid w:val="00D81FF1"/>
    <w:rsid w:val="00D82401"/>
    <w:rsid w:val="00D94AA5"/>
    <w:rsid w:val="00D9715A"/>
    <w:rsid w:val="00DB71EB"/>
    <w:rsid w:val="00DB7827"/>
    <w:rsid w:val="00DC18E3"/>
    <w:rsid w:val="00DC2AE7"/>
    <w:rsid w:val="00DE1F28"/>
    <w:rsid w:val="00DF3B2D"/>
    <w:rsid w:val="00DF5262"/>
    <w:rsid w:val="00E04945"/>
    <w:rsid w:val="00E0673E"/>
    <w:rsid w:val="00E12198"/>
    <w:rsid w:val="00E16294"/>
    <w:rsid w:val="00E21A67"/>
    <w:rsid w:val="00E314E4"/>
    <w:rsid w:val="00E404CA"/>
    <w:rsid w:val="00E440DB"/>
    <w:rsid w:val="00E44F3F"/>
    <w:rsid w:val="00E4504A"/>
    <w:rsid w:val="00E5033C"/>
    <w:rsid w:val="00E517F3"/>
    <w:rsid w:val="00E57D63"/>
    <w:rsid w:val="00E61904"/>
    <w:rsid w:val="00E62A1B"/>
    <w:rsid w:val="00E6544E"/>
    <w:rsid w:val="00E655AF"/>
    <w:rsid w:val="00E6642D"/>
    <w:rsid w:val="00E66B45"/>
    <w:rsid w:val="00E67E8E"/>
    <w:rsid w:val="00E737A3"/>
    <w:rsid w:val="00E757FC"/>
    <w:rsid w:val="00E85DE6"/>
    <w:rsid w:val="00E909AD"/>
    <w:rsid w:val="00E90F5A"/>
    <w:rsid w:val="00E91030"/>
    <w:rsid w:val="00E9568F"/>
    <w:rsid w:val="00EA73BE"/>
    <w:rsid w:val="00EB1062"/>
    <w:rsid w:val="00EB1AEC"/>
    <w:rsid w:val="00EC0177"/>
    <w:rsid w:val="00EC0942"/>
    <w:rsid w:val="00EC1868"/>
    <w:rsid w:val="00EC2148"/>
    <w:rsid w:val="00EC3AC7"/>
    <w:rsid w:val="00EC414C"/>
    <w:rsid w:val="00ED3F74"/>
    <w:rsid w:val="00ED4DB9"/>
    <w:rsid w:val="00EE1DF6"/>
    <w:rsid w:val="00EE4277"/>
    <w:rsid w:val="00EF0A18"/>
    <w:rsid w:val="00EF6111"/>
    <w:rsid w:val="00F27E7B"/>
    <w:rsid w:val="00F31743"/>
    <w:rsid w:val="00F327E2"/>
    <w:rsid w:val="00F40C45"/>
    <w:rsid w:val="00F459B6"/>
    <w:rsid w:val="00F478BF"/>
    <w:rsid w:val="00F525FB"/>
    <w:rsid w:val="00F53CA2"/>
    <w:rsid w:val="00F54959"/>
    <w:rsid w:val="00F56D2B"/>
    <w:rsid w:val="00F62BEA"/>
    <w:rsid w:val="00F74116"/>
    <w:rsid w:val="00F749E1"/>
    <w:rsid w:val="00F82CD1"/>
    <w:rsid w:val="00F9005B"/>
    <w:rsid w:val="00F90A68"/>
    <w:rsid w:val="00F92EA5"/>
    <w:rsid w:val="00F97F36"/>
    <w:rsid w:val="00FA0EEE"/>
    <w:rsid w:val="00FA4EA7"/>
    <w:rsid w:val="00FC4930"/>
    <w:rsid w:val="00FC540B"/>
    <w:rsid w:val="00FD3481"/>
    <w:rsid w:val="00FE256C"/>
    <w:rsid w:val="00FE6283"/>
    <w:rsid w:val="00FF19F6"/>
    <w:rsid w:val="234CD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A4A7FAB-0305-46D1-895F-471A37DC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8D5"/>
    <w:rPr>
      <w:rFonts w:ascii="Calibri" w:eastAsia="Times New Roman" w:hAnsi="Calibri"/>
      <w:sz w:val="24"/>
      <w:szCs w:val="22"/>
      <w:lang w:eastAsia="en-US" w:bidi="en-US"/>
    </w:rPr>
  </w:style>
  <w:style w:type="paragraph" w:styleId="Heading1">
    <w:name w:val="heading 1"/>
    <w:basedOn w:val="Normal"/>
    <w:next w:val="Normal"/>
    <w:link w:val="Heading1Char"/>
    <w:qFormat/>
    <w:rsid w:val="00F54959"/>
    <w:pPr>
      <w:keepNext/>
      <w:keepLines/>
      <w:spacing w:before="480"/>
      <w:outlineLvl w:val="0"/>
    </w:pPr>
    <w:rPr>
      <w:rFonts w:ascii="Cambria" w:eastAsia="MS Mincho" w:hAnsi="Cambria"/>
      <w:b/>
      <w:bCs/>
      <w:color w:val="365F91"/>
      <w:sz w:val="40"/>
      <w:szCs w:val="28"/>
    </w:rPr>
  </w:style>
  <w:style w:type="paragraph" w:styleId="Heading2">
    <w:name w:val="heading 2"/>
    <w:basedOn w:val="Normal"/>
    <w:next w:val="Normal"/>
    <w:link w:val="Heading2Char"/>
    <w:qFormat/>
    <w:rsid w:val="00F54959"/>
    <w:pPr>
      <w:keepNext/>
      <w:keepLines/>
      <w:outlineLvl w:val="1"/>
    </w:pPr>
    <w:rPr>
      <w:rFonts w:ascii="Cambria" w:eastAsia="MS Mincho" w:hAnsi="Cambria"/>
      <w:b/>
      <w:bCs/>
      <w:color w:val="4F81BD"/>
      <w:sz w:val="32"/>
      <w:szCs w:val="26"/>
    </w:rPr>
  </w:style>
  <w:style w:type="paragraph" w:styleId="Heading3">
    <w:name w:val="heading 3"/>
    <w:basedOn w:val="Normal"/>
    <w:next w:val="Normal"/>
    <w:link w:val="Heading3Char"/>
    <w:qFormat/>
    <w:rsid w:val="00984D25"/>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984D25"/>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959"/>
    <w:rPr>
      <w:rFonts w:ascii="Cambria" w:hAnsi="Cambria"/>
      <w:b/>
      <w:bCs/>
      <w:color w:val="365F91"/>
      <w:sz w:val="40"/>
      <w:szCs w:val="28"/>
      <w:lang w:eastAsia="en-US" w:bidi="en-US"/>
    </w:rPr>
  </w:style>
  <w:style w:type="character" w:customStyle="1" w:styleId="Heading2Char">
    <w:name w:val="Heading 2 Char"/>
    <w:link w:val="Heading2"/>
    <w:rsid w:val="00F54959"/>
    <w:rPr>
      <w:rFonts w:ascii="Cambria" w:hAnsi="Cambria"/>
      <w:b/>
      <w:bCs/>
      <w:color w:val="4F81BD"/>
      <w:sz w:val="32"/>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qFormat/>
    <w:rsid w:val="00430774"/>
    <w:rPr>
      <w:b/>
      <w:bCs/>
    </w:rPr>
  </w:style>
  <w:style w:type="character" w:styleId="Emphasis">
    <w:name w:val="Emphasis"/>
    <w:qFormat/>
    <w:rsid w:val="00430774"/>
    <w:rPr>
      <w:i/>
      <w:iCs/>
    </w:rPr>
  </w:style>
  <w:style w:type="paragraph" w:styleId="HTMLPreformatted">
    <w:name w:val="HTML Preformatted"/>
    <w:basedOn w:val="Normal"/>
    <w:link w:val="HTMLPreformattedChar"/>
    <w:semiHidden/>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semiHidden/>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qFormat/>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754B93"/>
    <w:rPr>
      <w:rFonts w:ascii="Courier New" w:hAnsi="Courier New"/>
      <w:b/>
      <w:bCs/>
    </w:rPr>
  </w:style>
  <w:style w:type="character" w:customStyle="1" w:styleId="typ1">
    <w:name w:val="typ1"/>
    <w:rsid w:val="00B24284"/>
    <w:rPr>
      <w:color w:val="2B91AF"/>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4"/>
      </w:numPr>
    </w:pPr>
  </w:style>
  <w:style w:type="numbering" w:customStyle="1" w:styleId="mylist">
    <w:name w:val="mylist"/>
    <w:rsid w:val="002B6913"/>
    <w:pPr>
      <w:numPr>
        <w:numId w:val="5"/>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6"/>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styleId="ListParagraph">
    <w:name w:val="List Paragraph"/>
    <w:basedOn w:val="Normal"/>
    <w:uiPriority w:val="34"/>
    <w:qFormat/>
    <w:rsid w:val="00641C2F"/>
    <w:pPr>
      <w:suppressAutoHyphens/>
      <w:spacing w:after="200" w:line="276" w:lineRule="auto"/>
      <w:ind w:left="720"/>
      <w:contextualSpacing/>
    </w:pPr>
    <w:rPr>
      <w:sz w:val="22"/>
      <w:lang w:val="en-US"/>
    </w:rPr>
  </w:style>
  <w:style w:type="paragraph" w:styleId="BalloonText">
    <w:name w:val="Balloon Text"/>
    <w:basedOn w:val="Normal"/>
    <w:link w:val="BalloonTextChar"/>
    <w:uiPriority w:val="99"/>
    <w:semiHidden/>
    <w:unhideWhenUsed/>
    <w:rsid w:val="00F56D2B"/>
    <w:rPr>
      <w:rFonts w:ascii="Tahoma" w:hAnsi="Tahoma" w:cs="Tahoma"/>
      <w:sz w:val="16"/>
      <w:szCs w:val="16"/>
    </w:rPr>
  </w:style>
  <w:style w:type="character" w:customStyle="1" w:styleId="BalloonTextChar">
    <w:name w:val="Balloon Text Char"/>
    <w:link w:val="BalloonText"/>
    <w:uiPriority w:val="99"/>
    <w:semiHidden/>
    <w:rsid w:val="00F56D2B"/>
    <w:rPr>
      <w:rFonts w:ascii="Tahoma" w:eastAsia="Times New Roman" w:hAnsi="Tahoma" w:cs="Tahoma"/>
      <w:sz w:val="16"/>
      <w:szCs w:val="16"/>
      <w:lang w:eastAsia="en-US" w:bidi="en-US"/>
    </w:rPr>
  </w:style>
  <w:style w:type="table" w:styleId="TableGrid">
    <w:name w:val="Table Grid"/>
    <w:basedOn w:val="TableNormal"/>
    <w:uiPriority w:val="59"/>
    <w:rsid w:val="00261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HTMLPreformatted"/>
    <w:link w:val="codeChar"/>
    <w:qFormat/>
    <w:rsid w:val="008204C3"/>
    <w:pPr>
      <w:shd w:val="clear" w:color="auto" w:fill="95B3D7"/>
    </w:pPr>
    <w:rPr>
      <w:noProof/>
      <w:sz w:val="18"/>
      <w:szCs w:val="18"/>
    </w:rPr>
  </w:style>
  <w:style w:type="paragraph" w:customStyle="1" w:styleId="List1">
    <w:name w:val="List1"/>
    <w:basedOn w:val="StyleBulleted8pt"/>
    <w:link w:val="listChar"/>
    <w:qFormat/>
    <w:rsid w:val="008A6F6F"/>
    <w:pPr>
      <w:numPr>
        <w:numId w:val="7"/>
      </w:numPr>
    </w:pPr>
    <w:rPr>
      <w:rFonts w:eastAsia="MS Mincho"/>
    </w:rPr>
  </w:style>
  <w:style w:type="character" w:customStyle="1" w:styleId="codeChar">
    <w:name w:val="code Char"/>
    <w:link w:val="code"/>
    <w:rsid w:val="008204C3"/>
    <w:rPr>
      <w:rFonts w:ascii="Courier New" w:hAnsi="Courier New" w:cs="Courier New"/>
      <w:noProof/>
      <w:sz w:val="18"/>
      <w:szCs w:val="18"/>
      <w:shd w:val="clear" w:color="auto" w:fill="95B3D7"/>
    </w:rPr>
  </w:style>
  <w:style w:type="character" w:customStyle="1" w:styleId="listChar">
    <w:name w:val="list Char"/>
    <w:link w:val="List1"/>
    <w:rsid w:val="008A6F6F"/>
    <w:rPr>
      <w:rFonts w:ascii="Calibri" w:hAnsi="Calibri"/>
      <w:sz w:val="24"/>
      <w:szCs w:val="22"/>
      <w:lang w:eastAsia="en-US" w:bidi="en-US"/>
    </w:rPr>
  </w:style>
  <w:style w:type="character" w:styleId="PlaceholderText">
    <w:name w:val="Placeholder Text"/>
    <w:basedOn w:val="DefaultParagraphFont"/>
    <w:uiPriority w:val="99"/>
    <w:semiHidden/>
    <w:rsid w:val="001E65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469639754">
      <w:bodyDiv w:val="1"/>
      <w:marLeft w:val="0"/>
      <w:marRight w:val="0"/>
      <w:marTop w:val="0"/>
      <w:marBottom w:val="0"/>
      <w:divBdr>
        <w:top w:val="none" w:sz="0" w:space="0" w:color="auto"/>
        <w:left w:val="none" w:sz="0" w:space="0" w:color="auto"/>
        <w:bottom w:val="none" w:sz="0" w:space="0" w:color="auto"/>
        <w:right w:val="none" w:sz="0" w:space="0" w:color="auto"/>
      </w:divBdr>
      <w:divsChild>
        <w:div w:id="1322929291">
          <w:marLeft w:val="720"/>
          <w:marRight w:val="0"/>
          <w:marTop w:val="154"/>
          <w:marBottom w:val="0"/>
          <w:divBdr>
            <w:top w:val="none" w:sz="0" w:space="0" w:color="auto"/>
            <w:left w:val="none" w:sz="0" w:space="0" w:color="auto"/>
            <w:bottom w:val="none" w:sz="0" w:space="0" w:color="auto"/>
            <w:right w:val="none" w:sz="0" w:space="0" w:color="auto"/>
          </w:divBdr>
        </w:div>
      </w:divsChild>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722293291">
      <w:bodyDiv w:val="1"/>
      <w:marLeft w:val="0"/>
      <w:marRight w:val="0"/>
      <w:marTop w:val="0"/>
      <w:marBottom w:val="0"/>
      <w:divBdr>
        <w:top w:val="none" w:sz="0" w:space="0" w:color="auto"/>
        <w:left w:val="none" w:sz="0" w:space="0" w:color="auto"/>
        <w:bottom w:val="none" w:sz="0" w:space="0" w:color="auto"/>
        <w:right w:val="none" w:sz="0" w:space="0" w:color="auto"/>
      </w:divBdr>
      <w:divsChild>
        <w:div w:id="309670861">
          <w:marLeft w:val="1613"/>
          <w:marRight w:val="0"/>
          <w:marTop w:val="134"/>
          <w:marBottom w:val="0"/>
          <w:divBdr>
            <w:top w:val="none" w:sz="0" w:space="0" w:color="auto"/>
            <w:left w:val="none" w:sz="0" w:space="0" w:color="auto"/>
            <w:bottom w:val="none" w:sz="0" w:space="0" w:color="auto"/>
            <w:right w:val="none" w:sz="0" w:space="0" w:color="auto"/>
          </w:divBdr>
        </w:div>
        <w:div w:id="609700019">
          <w:marLeft w:val="720"/>
          <w:marRight w:val="0"/>
          <w:marTop w:val="154"/>
          <w:marBottom w:val="0"/>
          <w:divBdr>
            <w:top w:val="none" w:sz="0" w:space="0" w:color="auto"/>
            <w:left w:val="none" w:sz="0" w:space="0" w:color="auto"/>
            <w:bottom w:val="none" w:sz="0" w:space="0" w:color="auto"/>
            <w:right w:val="none" w:sz="0" w:space="0" w:color="auto"/>
          </w:divBdr>
        </w:div>
        <w:div w:id="1190947016">
          <w:marLeft w:val="1613"/>
          <w:marRight w:val="0"/>
          <w:marTop w:val="134"/>
          <w:marBottom w:val="0"/>
          <w:divBdr>
            <w:top w:val="none" w:sz="0" w:space="0" w:color="auto"/>
            <w:left w:val="none" w:sz="0" w:space="0" w:color="auto"/>
            <w:bottom w:val="none" w:sz="0" w:space="0" w:color="auto"/>
            <w:right w:val="none" w:sz="0" w:space="0" w:color="auto"/>
          </w:divBdr>
        </w:div>
        <w:div w:id="1494953214">
          <w:marLeft w:val="1613"/>
          <w:marRight w:val="0"/>
          <w:marTop w:val="134"/>
          <w:marBottom w:val="0"/>
          <w:divBdr>
            <w:top w:val="none" w:sz="0" w:space="0" w:color="auto"/>
            <w:left w:val="none" w:sz="0" w:space="0" w:color="auto"/>
            <w:bottom w:val="none" w:sz="0" w:space="0" w:color="auto"/>
            <w:right w:val="none" w:sz="0" w:space="0" w:color="auto"/>
          </w:divBdr>
        </w:div>
        <w:div w:id="1499998018">
          <w:marLeft w:val="1613"/>
          <w:marRight w:val="0"/>
          <w:marTop w:val="134"/>
          <w:marBottom w:val="0"/>
          <w:divBdr>
            <w:top w:val="none" w:sz="0" w:space="0" w:color="auto"/>
            <w:left w:val="none" w:sz="0" w:space="0" w:color="auto"/>
            <w:bottom w:val="none" w:sz="0" w:space="0" w:color="auto"/>
            <w:right w:val="none" w:sz="0" w:space="0" w:color="auto"/>
          </w:divBdr>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bbd\OneDrive%20-%20Southampton%20Solent%20University\Year%202017-2018\DAC416\Exercises\__DAC416%20Exercis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BF2B75-D4AA-44B3-A8B5-29C04CF2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__DAC416 Exercises template.dotx</Template>
  <TotalTime>129</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Cobb</dc:creator>
  <cp:lastModifiedBy>Dave Cobb</cp:lastModifiedBy>
  <cp:revision>27</cp:revision>
  <cp:lastPrinted>2011-09-30T12:18:00Z</cp:lastPrinted>
  <dcterms:created xsi:type="dcterms:W3CDTF">2017-09-04T13:15:00Z</dcterms:created>
  <dcterms:modified xsi:type="dcterms:W3CDTF">2017-09-07T15:37:00Z</dcterms:modified>
</cp:coreProperties>
</file>